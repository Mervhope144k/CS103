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B624" w14:textId="77777777" w:rsidR="00771F16" w:rsidRPr="007A69ED" w:rsidRDefault="00A86088" w:rsidP="00131C19">
      <w:pPr>
        <w:pStyle w:val="Title"/>
        <w:rPr>
          <w:sz w:val="56"/>
          <w:szCs w:val="56"/>
        </w:rPr>
      </w:pPr>
      <w:bookmarkStart w:id="0" w:name="_Hlk63104424"/>
      <w:bookmarkEnd w:id="0"/>
      <w:r w:rsidRPr="007A69ED">
        <w:rPr>
          <w:sz w:val="56"/>
          <w:szCs w:val="56"/>
        </w:rPr>
        <w:t>Homework #1</w:t>
      </w:r>
    </w:p>
    <w:p w14:paraId="0F126B75" w14:textId="77777777" w:rsidR="00771F16" w:rsidRPr="007A69ED" w:rsidRDefault="00A86088" w:rsidP="007A69ED">
      <w:pPr>
        <w:pStyle w:val="Heading1"/>
      </w:pPr>
      <w:r w:rsidRPr="007A69ED">
        <w:t xml:space="preserve">Complete </w:t>
      </w:r>
      <w:r w:rsidR="00B700DB" w:rsidRPr="007A69ED">
        <w:t>Tutorial 1: Getting Started with HTML5</w:t>
      </w:r>
    </w:p>
    <w:p w14:paraId="50B11C07" w14:textId="5287AD89" w:rsidR="00A86088" w:rsidRPr="00FE27FA" w:rsidRDefault="00FE27FA" w:rsidP="00FE27FA">
      <w:pPr>
        <w:spacing w:after="0" w:line="24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INITIAL </w:t>
      </w:r>
      <w:r w:rsidR="00E35A7B" w:rsidRPr="00FE27FA">
        <w:rPr>
          <w:b/>
          <w:sz w:val="26"/>
          <w:u w:val="single"/>
        </w:rPr>
        <w:t>DUE</w:t>
      </w:r>
      <w:r>
        <w:rPr>
          <w:b/>
          <w:sz w:val="26"/>
          <w:u w:val="single"/>
        </w:rPr>
        <w:t xml:space="preserve"> DATE</w:t>
      </w:r>
      <w:r w:rsidR="00E35A7B" w:rsidRPr="00FE27FA">
        <w:rPr>
          <w:b/>
          <w:sz w:val="26"/>
        </w:rPr>
        <w:t xml:space="preserve">: </w:t>
      </w:r>
      <w:r w:rsidRPr="00FE27FA">
        <w:rPr>
          <w:b/>
          <w:sz w:val="26"/>
        </w:rPr>
        <w:t xml:space="preserve"> </w:t>
      </w:r>
      <w:r w:rsidR="00C57760">
        <w:rPr>
          <w:b/>
          <w:sz w:val="26"/>
        </w:rPr>
        <w:t xml:space="preserve">Sat Sept 23 9pm. </w:t>
      </w:r>
      <w:r w:rsidR="00C57760">
        <w:rPr>
          <w:bCs/>
          <w:sz w:val="26"/>
        </w:rPr>
        <w:t>Su</w:t>
      </w:r>
      <w:r w:rsidRPr="00FE27FA">
        <w:rPr>
          <w:bCs/>
          <w:sz w:val="26"/>
        </w:rPr>
        <w:t>bmit what you have completed</w:t>
      </w:r>
      <w:r w:rsidR="00C57760">
        <w:rPr>
          <w:bCs/>
          <w:sz w:val="26"/>
        </w:rPr>
        <w:t xml:space="preserve"> </w:t>
      </w:r>
      <w:r w:rsidRPr="00FE27FA">
        <w:rPr>
          <w:bCs/>
          <w:sz w:val="26"/>
        </w:rPr>
        <w:t>so far</w:t>
      </w:r>
      <w:r w:rsidR="00C57760">
        <w:rPr>
          <w:b/>
          <w:sz w:val="26"/>
        </w:rPr>
        <w:t>.</w:t>
      </w:r>
    </w:p>
    <w:p w14:paraId="0ECFD4DD" w14:textId="5D6C6674" w:rsidR="00FE27FA" w:rsidRDefault="00FE27FA" w:rsidP="00FE27FA">
      <w:pPr>
        <w:spacing w:after="0" w:line="24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FINAL DUE DATE</w:t>
      </w:r>
      <w:r w:rsidR="00C57760">
        <w:rPr>
          <w:b/>
          <w:sz w:val="26"/>
          <w:u w:val="single"/>
        </w:rPr>
        <w:t>:</w:t>
      </w:r>
      <w:r w:rsidRPr="00C57760">
        <w:rPr>
          <w:b/>
          <w:sz w:val="26"/>
        </w:rPr>
        <w:t xml:space="preserve"> </w:t>
      </w:r>
      <w:r w:rsidR="00C57760" w:rsidRPr="00C57760">
        <w:rPr>
          <w:b/>
          <w:sz w:val="26"/>
        </w:rPr>
        <w:t xml:space="preserve"> Mon </w:t>
      </w:r>
      <w:r w:rsidR="003C5040">
        <w:rPr>
          <w:b/>
          <w:sz w:val="26"/>
        </w:rPr>
        <w:t>O</w:t>
      </w:r>
      <w:r w:rsidR="00C57760" w:rsidRPr="00C57760">
        <w:rPr>
          <w:b/>
          <w:sz w:val="26"/>
        </w:rPr>
        <w:t>ct 2 11</w:t>
      </w:r>
      <w:r w:rsidR="003C5040">
        <w:rPr>
          <w:b/>
          <w:sz w:val="26"/>
        </w:rPr>
        <w:t>:</w:t>
      </w:r>
      <w:r w:rsidR="00C57760" w:rsidRPr="00C57760">
        <w:rPr>
          <w:b/>
          <w:sz w:val="26"/>
        </w:rPr>
        <w:t>59pm</w:t>
      </w:r>
      <w:r w:rsidR="00C57760">
        <w:rPr>
          <w:b/>
          <w:sz w:val="26"/>
        </w:rPr>
        <w:t>.</w:t>
      </w:r>
      <w:r w:rsidR="00C57760" w:rsidRPr="00C57760">
        <w:rPr>
          <w:bCs/>
          <w:sz w:val="26"/>
        </w:rPr>
        <w:t xml:space="preserve"> </w:t>
      </w:r>
      <w:r w:rsidR="00C57760">
        <w:rPr>
          <w:bCs/>
          <w:sz w:val="26"/>
        </w:rPr>
        <w:t>S</w:t>
      </w:r>
      <w:r w:rsidR="00C57760" w:rsidRPr="00C57760">
        <w:rPr>
          <w:bCs/>
          <w:sz w:val="26"/>
        </w:rPr>
        <w:t>ubmit the fi</w:t>
      </w:r>
      <w:r w:rsidR="00635D9A">
        <w:rPr>
          <w:bCs/>
          <w:sz w:val="26"/>
        </w:rPr>
        <w:t>nal</w:t>
      </w:r>
      <w:r w:rsidR="00C57760" w:rsidRPr="00C57760">
        <w:rPr>
          <w:bCs/>
          <w:sz w:val="26"/>
        </w:rPr>
        <w:t xml:space="preserve"> work</w:t>
      </w:r>
      <w:r w:rsidR="00C57760">
        <w:rPr>
          <w:bCs/>
          <w:sz w:val="26"/>
        </w:rPr>
        <w:t>.</w:t>
      </w:r>
    </w:p>
    <w:p w14:paraId="77C14E4B" w14:textId="77777777" w:rsidR="00FE27FA" w:rsidRPr="00FE27FA" w:rsidRDefault="00FE27FA" w:rsidP="00FE27FA">
      <w:pPr>
        <w:spacing w:after="0" w:line="240" w:lineRule="auto"/>
      </w:pPr>
    </w:p>
    <w:p w14:paraId="587482EC" w14:textId="59E6A5C3" w:rsidR="00DA1D45" w:rsidRPr="006231FE" w:rsidRDefault="006B3796" w:rsidP="006B3796">
      <w:pPr>
        <w:pBdr>
          <w:bottom w:val="single" w:sz="12" w:space="1" w:color="auto"/>
        </w:pBdr>
        <w:spacing w:after="0"/>
        <w:rPr>
          <w:sz w:val="24"/>
          <w:szCs w:val="24"/>
          <w:u w:val="single"/>
        </w:rPr>
      </w:pPr>
      <w:r w:rsidRPr="006231FE">
        <w:rPr>
          <w:sz w:val="24"/>
          <w:szCs w:val="24"/>
          <w:u w:val="single"/>
        </w:rPr>
        <w:t>Instructions</w:t>
      </w:r>
      <w:r w:rsidR="006231FE" w:rsidRPr="006231FE">
        <w:rPr>
          <w:sz w:val="24"/>
          <w:szCs w:val="24"/>
          <w:u w:val="single"/>
        </w:rPr>
        <w:t xml:space="preserve"> for various textbook version:</w:t>
      </w:r>
      <w:r w:rsidRPr="006231FE">
        <w:rPr>
          <w:sz w:val="24"/>
          <w:szCs w:val="24"/>
          <w:u w:val="single"/>
        </w:rPr>
        <w:t xml:space="preserve"> </w:t>
      </w:r>
    </w:p>
    <w:p w14:paraId="1D66B890" w14:textId="77777777" w:rsidR="006231FE" w:rsidRDefault="006231FE" w:rsidP="006B3796">
      <w:pPr>
        <w:pBdr>
          <w:bottom w:val="single" w:sz="12" w:space="1" w:color="auto"/>
        </w:pBdr>
        <w:spacing w:after="0"/>
        <w:rPr>
          <w:sz w:val="24"/>
          <w:szCs w:val="24"/>
          <w:u w:val="single"/>
        </w:rPr>
      </w:pPr>
    </w:p>
    <w:p w14:paraId="6FAECB51" w14:textId="786D8A7C" w:rsidR="00DA1D45" w:rsidRDefault="007A69ED" w:rsidP="006B3796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7A69ED">
        <w:rPr>
          <w:sz w:val="24"/>
          <w:szCs w:val="24"/>
          <w:u w:val="single"/>
        </w:rPr>
        <w:t>In the physical book an</w:t>
      </w:r>
      <w:r>
        <w:rPr>
          <w:sz w:val="24"/>
          <w:szCs w:val="24"/>
          <w:u w:val="single"/>
        </w:rPr>
        <w:t>d</w:t>
      </w:r>
      <w:r w:rsidRPr="007A69ED">
        <w:rPr>
          <w:sz w:val="24"/>
          <w:szCs w:val="24"/>
          <w:u w:val="single"/>
        </w:rPr>
        <w:t xml:space="preserve"> some </w:t>
      </w:r>
      <w:r w:rsidR="00DA1D45">
        <w:rPr>
          <w:sz w:val="24"/>
          <w:szCs w:val="24"/>
          <w:u w:val="single"/>
        </w:rPr>
        <w:t>eB</w:t>
      </w:r>
      <w:r w:rsidRPr="007A69ED">
        <w:rPr>
          <w:sz w:val="24"/>
          <w:szCs w:val="24"/>
          <w:u w:val="single"/>
        </w:rPr>
        <w:t>ooks</w:t>
      </w:r>
      <w:r w:rsidRPr="007A69ED">
        <w:rPr>
          <w:sz w:val="24"/>
          <w:szCs w:val="24"/>
        </w:rPr>
        <w:t>, r</w:t>
      </w:r>
      <w:r w:rsidR="00B0649D" w:rsidRPr="007A69ED">
        <w:rPr>
          <w:sz w:val="24"/>
          <w:szCs w:val="24"/>
        </w:rPr>
        <w:t xml:space="preserve">ead </w:t>
      </w:r>
      <w:r w:rsidR="00B0649D" w:rsidRPr="00B232EC">
        <w:rPr>
          <w:b/>
          <w:bCs/>
          <w:sz w:val="28"/>
          <w:szCs w:val="28"/>
        </w:rPr>
        <w:t>Tutorial 1 (pp1-70)</w:t>
      </w:r>
      <w:r w:rsidR="00B0649D" w:rsidRPr="00B232EC">
        <w:rPr>
          <w:b/>
          <w:bCs/>
          <w:sz w:val="26"/>
          <w:szCs w:val="26"/>
        </w:rPr>
        <w:t>.</w:t>
      </w:r>
      <w:r w:rsidR="00B0649D" w:rsidRPr="00B232EC">
        <w:rPr>
          <w:sz w:val="26"/>
          <w:szCs w:val="26"/>
        </w:rPr>
        <w:t xml:space="preserve">  </w:t>
      </w:r>
      <w:r w:rsidR="00B0649D" w:rsidRPr="007A69ED">
        <w:rPr>
          <w:sz w:val="24"/>
          <w:szCs w:val="24"/>
        </w:rPr>
        <w:t xml:space="preserve">As you read complete all the steps in the </w:t>
      </w:r>
      <w:r w:rsidR="00B0649D" w:rsidRPr="009E0B3F">
        <w:rPr>
          <w:b/>
          <w:bCs/>
          <w:sz w:val="24"/>
          <w:szCs w:val="24"/>
        </w:rPr>
        <w:t>brown boxes</w:t>
      </w:r>
      <w:r w:rsidR="00DA1D45">
        <w:rPr>
          <w:sz w:val="24"/>
          <w:szCs w:val="24"/>
        </w:rPr>
        <w:t xml:space="preserve"> </w:t>
      </w:r>
      <w:r w:rsidR="00DA1D45" w:rsidRPr="007A69ED">
        <w:rPr>
          <w:sz w:val="24"/>
          <w:szCs w:val="24"/>
        </w:rPr>
        <w:t>(</w:t>
      </w:r>
      <w:r w:rsidR="009E0B3F">
        <w:rPr>
          <w:sz w:val="24"/>
          <w:szCs w:val="24"/>
        </w:rPr>
        <w:t xml:space="preserve">or </w:t>
      </w:r>
      <w:r w:rsidR="00DA1D45" w:rsidRPr="009E0B3F">
        <w:rPr>
          <w:b/>
          <w:bCs/>
          <w:sz w:val="24"/>
          <w:szCs w:val="24"/>
        </w:rPr>
        <w:t>black-colored steps</w:t>
      </w:r>
      <w:r w:rsidR="00DA1D45" w:rsidRPr="007A69ED">
        <w:rPr>
          <w:sz w:val="24"/>
          <w:szCs w:val="24"/>
        </w:rPr>
        <w:t xml:space="preserve"> in some e</w:t>
      </w:r>
      <w:r w:rsidR="00DA1D45">
        <w:rPr>
          <w:sz w:val="24"/>
          <w:szCs w:val="24"/>
        </w:rPr>
        <w:t>Books)</w:t>
      </w:r>
      <w:r w:rsidR="00DA1D45" w:rsidRPr="007A69ED">
        <w:rPr>
          <w:sz w:val="24"/>
          <w:szCs w:val="24"/>
        </w:rPr>
        <w:t>.</w:t>
      </w:r>
      <w:r w:rsidR="00B0649D" w:rsidRPr="007A69ED">
        <w:rPr>
          <w:sz w:val="24"/>
          <w:szCs w:val="24"/>
        </w:rPr>
        <w:t xml:space="preserve"> </w:t>
      </w:r>
    </w:p>
    <w:p w14:paraId="3481F3AA" w14:textId="77777777" w:rsidR="006231FE" w:rsidRDefault="006231FE" w:rsidP="006B3796">
      <w:pPr>
        <w:pBdr>
          <w:bottom w:val="single" w:sz="12" w:space="1" w:color="auto"/>
        </w:pBdr>
        <w:spacing w:after="0"/>
        <w:rPr>
          <w:sz w:val="24"/>
          <w:szCs w:val="24"/>
          <w:u w:val="single"/>
        </w:rPr>
      </w:pPr>
    </w:p>
    <w:p w14:paraId="01ECD56C" w14:textId="3CA901EA" w:rsidR="00B0649D" w:rsidRDefault="00DA1D45" w:rsidP="006B3796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DA1D45">
        <w:rPr>
          <w:sz w:val="24"/>
          <w:szCs w:val="24"/>
          <w:u w:val="single"/>
        </w:rPr>
        <w:t>I</w:t>
      </w:r>
      <w:r w:rsidR="007A69ED" w:rsidRPr="00DA1D45">
        <w:rPr>
          <w:sz w:val="24"/>
          <w:szCs w:val="24"/>
          <w:u w:val="single"/>
        </w:rPr>
        <w:t xml:space="preserve">n the MindTap </w:t>
      </w:r>
      <w:r w:rsidR="007D107B" w:rsidRPr="00DA1D45">
        <w:rPr>
          <w:sz w:val="24"/>
          <w:szCs w:val="24"/>
          <w:u w:val="single"/>
        </w:rPr>
        <w:t>e</w:t>
      </w:r>
      <w:r w:rsidR="006D3780">
        <w:rPr>
          <w:sz w:val="24"/>
          <w:szCs w:val="24"/>
          <w:u w:val="single"/>
        </w:rPr>
        <w:t>B</w:t>
      </w:r>
      <w:r w:rsidR="007D107B" w:rsidRPr="00DA1D45">
        <w:rPr>
          <w:sz w:val="24"/>
          <w:szCs w:val="24"/>
          <w:u w:val="single"/>
        </w:rPr>
        <w:t>ook</w:t>
      </w:r>
      <w:r w:rsidR="007A69ED" w:rsidRPr="00DA1D45">
        <w:rPr>
          <w:sz w:val="24"/>
          <w:szCs w:val="24"/>
          <w:u w:val="single"/>
        </w:rPr>
        <w:t xml:space="preserve"> and some </w:t>
      </w:r>
      <w:r w:rsidR="007D107B" w:rsidRPr="00DA1D45">
        <w:rPr>
          <w:sz w:val="24"/>
          <w:szCs w:val="24"/>
          <w:u w:val="single"/>
        </w:rPr>
        <w:t>eBooks</w:t>
      </w:r>
      <w:r w:rsidR="007A69ED">
        <w:rPr>
          <w:sz w:val="24"/>
          <w:szCs w:val="24"/>
        </w:rPr>
        <w:t>, r</w:t>
      </w:r>
      <w:r w:rsidR="00B0649D" w:rsidRPr="007A69ED">
        <w:rPr>
          <w:sz w:val="24"/>
          <w:szCs w:val="24"/>
        </w:rPr>
        <w:t xml:space="preserve">ead </w:t>
      </w:r>
      <w:r w:rsidR="00B0649D" w:rsidRPr="00452757">
        <w:rPr>
          <w:b/>
          <w:bCs/>
          <w:sz w:val="28"/>
          <w:szCs w:val="28"/>
        </w:rPr>
        <w:t>Tutorial 1</w:t>
      </w:r>
      <w:r w:rsidR="00B0649D" w:rsidRPr="007A69ED">
        <w:rPr>
          <w:sz w:val="24"/>
          <w:szCs w:val="24"/>
        </w:rPr>
        <w:t xml:space="preserve"> which consists </w:t>
      </w:r>
      <w:r>
        <w:rPr>
          <w:sz w:val="24"/>
          <w:szCs w:val="24"/>
        </w:rPr>
        <w:t>of section numbers instead of page numbers. Read</w:t>
      </w:r>
      <w:r w:rsidR="007A69ED">
        <w:rPr>
          <w:sz w:val="24"/>
          <w:szCs w:val="24"/>
        </w:rPr>
        <w:t xml:space="preserve"> </w:t>
      </w:r>
      <w:r w:rsidR="00B0649D" w:rsidRPr="00B232EC">
        <w:rPr>
          <w:b/>
          <w:bCs/>
          <w:sz w:val="28"/>
          <w:szCs w:val="28"/>
        </w:rPr>
        <w:t>sections 1-1 through 1-22</w:t>
      </w:r>
      <w:r>
        <w:rPr>
          <w:sz w:val="24"/>
          <w:szCs w:val="24"/>
        </w:rPr>
        <w:t>.</w:t>
      </w:r>
      <w:r w:rsidR="00B0649D" w:rsidRPr="007A69ED">
        <w:rPr>
          <w:sz w:val="24"/>
          <w:szCs w:val="24"/>
        </w:rPr>
        <w:t xml:space="preserve">  As you read, complete all the </w:t>
      </w:r>
      <w:r w:rsidR="00B0649D" w:rsidRPr="009E0B3F">
        <w:rPr>
          <w:b/>
          <w:bCs/>
          <w:sz w:val="24"/>
          <w:szCs w:val="24"/>
        </w:rPr>
        <w:t>orange</w:t>
      </w:r>
      <w:r w:rsidRPr="009E0B3F">
        <w:rPr>
          <w:b/>
          <w:bCs/>
          <w:sz w:val="24"/>
          <w:szCs w:val="24"/>
        </w:rPr>
        <w:noBreakHyphen/>
      </w:r>
      <w:r w:rsidR="00B0649D" w:rsidRPr="009E0B3F">
        <w:rPr>
          <w:b/>
          <w:bCs/>
          <w:sz w:val="24"/>
          <w:szCs w:val="24"/>
        </w:rPr>
        <w:t>colored steps</w:t>
      </w:r>
      <w:r>
        <w:rPr>
          <w:sz w:val="24"/>
          <w:szCs w:val="24"/>
        </w:rPr>
        <w:t>.</w:t>
      </w:r>
      <w:r w:rsidR="007A69ED" w:rsidRPr="007A69ED">
        <w:rPr>
          <w:sz w:val="24"/>
          <w:szCs w:val="24"/>
        </w:rPr>
        <w:t xml:space="preserve"> </w:t>
      </w:r>
      <w:r w:rsidR="007D107B">
        <w:rPr>
          <w:sz w:val="24"/>
          <w:szCs w:val="24"/>
        </w:rPr>
        <w:t>The</w:t>
      </w:r>
      <w:r w:rsidR="00B0649D" w:rsidRPr="007A69ED">
        <w:rPr>
          <w:sz w:val="24"/>
          <w:szCs w:val="24"/>
        </w:rPr>
        <w:t xml:space="preserve"> first step </w:t>
      </w:r>
      <w:r w:rsidR="007D107B">
        <w:rPr>
          <w:sz w:val="24"/>
          <w:szCs w:val="24"/>
        </w:rPr>
        <w:t xml:space="preserve">you actually complete at the computer </w:t>
      </w:r>
      <w:r w:rsidR="00B0649D" w:rsidRPr="007A69ED">
        <w:rPr>
          <w:sz w:val="24"/>
          <w:szCs w:val="24"/>
        </w:rPr>
        <w:t>come</w:t>
      </w:r>
      <w:r w:rsidR="007D107B">
        <w:rPr>
          <w:sz w:val="24"/>
          <w:szCs w:val="24"/>
        </w:rPr>
        <w:t>s</w:t>
      </w:r>
      <w:r w:rsidR="00B0649D" w:rsidRPr="007A69ED">
        <w:rPr>
          <w:sz w:val="24"/>
          <w:szCs w:val="24"/>
        </w:rPr>
        <w:t xml:space="preserve"> </w:t>
      </w:r>
      <w:r w:rsidR="007D107B">
        <w:rPr>
          <w:sz w:val="24"/>
          <w:szCs w:val="24"/>
        </w:rPr>
        <w:t xml:space="preserve">quite a few pages into the chapter. </w:t>
      </w:r>
      <w:r w:rsidR="006D3780">
        <w:rPr>
          <w:sz w:val="24"/>
          <w:szCs w:val="24"/>
        </w:rPr>
        <w:t>Refer to</w:t>
      </w:r>
      <w:r w:rsidR="00B0649D" w:rsidRPr="007A69ED">
        <w:rPr>
          <w:sz w:val="24"/>
          <w:szCs w:val="24"/>
        </w:rPr>
        <w:t xml:space="preserve"> the </w:t>
      </w:r>
      <w:r w:rsidR="00B0649D" w:rsidRPr="007A69ED">
        <w:rPr>
          <w:sz w:val="24"/>
          <w:szCs w:val="24"/>
          <w:u w:val="single"/>
        </w:rPr>
        <w:t>picture</w:t>
      </w:r>
      <w:r w:rsidR="007D107B">
        <w:rPr>
          <w:sz w:val="24"/>
          <w:szCs w:val="24"/>
          <w:u w:val="single"/>
        </w:rPr>
        <w:t xml:space="preserve">s </w:t>
      </w:r>
      <w:r w:rsidR="006D3780">
        <w:rPr>
          <w:sz w:val="24"/>
          <w:szCs w:val="24"/>
          <w:u w:val="single"/>
        </w:rPr>
        <w:t>at the bottom of this document</w:t>
      </w:r>
      <w:r w:rsidR="007D107B">
        <w:rPr>
          <w:sz w:val="24"/>
          <w:szCs w:val="24"/>
        </w:rPr>
        <w:t xml:space="preserve"> </w:t>
      </w:r>
      <w:r w:rsidR="006D3780">
        <w:rPr>
          <w:sz w:val="24"/>
          <w:szCs w:val="24"/>
        </w:rPr>
        <w:t xml:space="preserve">to see what the </w:t>
      </w:r>
      <w:r w:rsidR="007D107B">
        <w:rPr>
          <w:sz w:val="24"/>
          <w:szCs w:val="24"/>
        </w:rPr>
        <w:t>pages look</w:t>
      </w:r>
      <w:r w:rsidR="006D3780">
        <w:rPr>
          <w:sz w:val="24"/>
          <w:szCs w:val="24"/>
        </w:rPr>
        <w:t xml:space="preserve"> like</w:t>
      </w:r>
      <w:r w:rsidR="007D107B">
        <w:rPr>
          <w:sz w:val="24"/>
          <w:szCs w:val="24"/>
        </w:rPr>
        <w:t xml:space="preserve"> in </w:t>
      </w:r>
      <w:r w:rsidR="00FE27FA" w:rsidRPr="007A69ED">
        <w:rPr>
          <w:sz w:val="24"/>
          <w:szCs w:val="24"/>
        </w:rPr>
        <w:t>MindTap</w:t>
      </w:r>
      <w:r w:rsidR="00B0649D" w:rsidRPr="007A69ED">
        <w:rPr>
          <w:sz w:val="24"/>
          <w:szCs w:val="24"/>
        </w:rPr>
        <w:t>.</w:t>
      </w:r>
    </w:p>
    <w:p w14:paraId="43593B04" w14:textId="77777777" w:rsidR="006231FE" w:rsidRDefault="006231FE" w:rsidP="006B3796">
      <w:pPr>
        <w:pBdr>
          <w:bottom w:val="single" w:sz="12" w:space="1" w:color="auto"/>
        </w:pBdr>
        <w:spacing w:after="0"/>
        <w:rPr>
          <w:sz w:val="24"/>
          <w:szCs w:val="24"/>
          <w:u w:val="single"/>
        </w:rPr>
      </w:pPr>
    </w:p>
    <w:p w14:paraId="7A876D9B" w14:textId="08C331C6" w:rsidR="00DA1D45" w:rsidRPr="007A69ED" w:rsidRDefault="00DA1D45" w:rsidP="006B3796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9E0B3F">
        <w:rPr>
          <w:sz w:val="24"/>
          <w:szCs w:val="24"/>
          <w:u w:val="single"/>
        </w:rPr>
        <w:t>Further take note</w:t>
      </w:r>
      <w:r w:rsidR="009E0B3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in some e-book versions of our textbook, you can enter the page numbers into the box on the screen to go to that page directly. </w:t>
      </w:r>
      <w:r w:rsidR="009E0B3F">
        <w:rPr>
          <w:sz w:val="24"/>
          <w:szCs w:val="24"/>
        </w:rPr>
        <w:t>For example, enter HTML65 to go to page 65 and enter HTMLA3 to go to Appendix A, p3. As well you can use a T</w:t>
      </w:r>
      <w:r>
        <w:rPr>
          <w:sz w:val="24"/>
          <w:szCs w:val="24"/>
        </w:rPr>
        <w:t>able of Contents</w:t>
      </w:r>
      <w:r w:rsidR="009E0B3F">
        <w:rPr>
          <w:sz w:val="24"/>
          <w:szCs w:val="24"/>
        </w:rPr>
        <w:t xml:space="preserve"> to navigate.</w:t>
      </w:r>
      <w:r>
        <w:rPr>
          <w:sz w:val="24"/>
          <w:szCs w:val="24"/>
        </w:rPr>
        <w:t xml:space="preserve"> </w:t>
      </w:r>
    </w:p>
    <w:p w14:paraId="75C43D57" w14:textId="77777777" w:rsidR="00B0649D" w:rsidRPr="007A69ED" w:rsidRDefault="00B0649D" w:rsidP="006B3796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14:paraId="047219CA" w14:textId="04BE6950" w:rsidR="006B3796" w:rsidRDefault="00B232EC" w:rsidP="006B3796">
      <w:pPr>
        <w:pBdr>
          <w:bottom w:val="single" w:sz="12" w:space="1" w:color="auto"/>
        </w:pBdr>
        <w:spacing w:after="0"/>
      </w:pPr>
      <w:r w:rsidRPr="00B232EC">
        <w:rPr>
          <w:sz w:val="24"/>
          <w:szCs w:val="24"/>
          <w:u w:val="single"/>
        </w:rPr>
        <w:t>And read this:</w:t>
      </w:r>
      <w:r>
        <w:rPr>
          <w:sz w:val="24"/>
          <w:szCs w:val="24"/>
        </w:rPr>
        <w:t xml:space="preserve"> </w:t>
      </w:r>
      <w:r w:rsidR="006B3796" w:rsidRPr="007A69ED">
        <w:rPr>
          <w:sz w:val="24"/>
          <w:szCs w:val="24"/>
        </w:rPr>
        <w:t xml:space="preserve">Use Notepad, Komodo Edit or other editor of your choice. Use the files in the folder called data files/html01/tutorial, that is, the data files in the tutorial folder that are inside the html01 folder of the set of data files for this </w:t>
      </w:r>
      <w:r w:rsidR="00DF2F98" w:rsidRPr="007A69ED">
        <w:rPr>
          <w:sz w:val="24"/>
          <w:szCs w:val="24"/>
        </w:rPr>
        <w:t>t</w:t>
      </w:r>
      <w:r w:rsidR="006B3796" w:rsidRPr="007A69ED">
        <w:rPr>
          <w:sz w:val="24"/>
          <w:szCs w:val="24"/>
        </w:rPr>
        <w:t>ext</w:t>
      </w:r>
      <w:r w:rsidR="00DF2F98" w:rsidRPr="007A69ED">
        <w:rPr>
          <w:sz w:val="24"/>
          <w:szCs w:val="24"/>
        </w:rPr>
        <w:t>book</w:t>
      </w:r>
      <w:r w:rsidR="006B3796" w:rsidRPr="007A69ED">
        <w:rPr>
          <w:sz w:val="24"/>
          <w:szCs w:val="24"/>
        </w:rPr>
        <w:t xml:space="preserve">. </w:t>
      </w:r>
      <w:r w:rsidR="001D24C1" w:rsidRPr="007A69ED">
        <w:rPr>
          <w:sz w:val="24"/>
          <w:szCs w:val="24"/>
        </w:rPr>
        <w:t xml:space="preserve">Before you start, it is a good idea to make a copy of the tutorial folder so that you have the original files just in case you need them. </w:t>
      </w:r>
      <w:r w:rsidR="006B3796" w:rsidRPr="007A69ED">
        <w:rPr>
          <w:sz w:val="24"/>
          <w:szCs w:val="24"/>
        </w:rPr>
        <w:t xml:space="preserve">When done, rename its folder called tutorial to </w:t>
      </w:r>
      <w:r w:rsidR="006B3796" w:rsidRPr="007A69ED">
        <w:rPr>
          <w:rStyle w:val="Strong"/>
          <w:rFonts w:ascii="inherit" w:hAnsi="inherit"/>
          <w:color w:val="111111"/>
          <w:sz w:val="24"/>
          <w:szCs w:val="24"/>
          <w:bdr w:val="none" w:sz="0" w:space="0" w:color="auto" w:frame="1"/>
        </w:rPr>
        <w:t>tutorial1_yourlastname</w:t>
      </w:r>
      <w:r w:rsidR="006B3796" w:rsidRPr="007A69ED">
        <w:rPr>
          <w:sz w:val="24"/>
          <w:szCs w:val="24"/>
        </w:rPr>
        <w:t>. Be sure all given files and the modified ones are in the folder. Zip, and drop zip file into the</w:t>
      </w:r>
      <w:r w:rsidR="006B3796" w:rsidRPr="007A69ED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 </w:t>
      </w:r>
      <w:r w:rsidR="006B3796" w:rsidRPr="007A69ED">
        <w:rPr>
          <w:rStyle w:val="Strong"/>
          <w:rFonts w:ascii="inherit" w:hAnsi="inherit"/>
          <w:color w:val="111111"/>
          <w:sz w:val="24"/>
          <w:szCs w:val="24"/>
          <w:bdr w:val="none" w:sz="0" w:space="0" w:color="auto" w:frame="1"/>
        </w:rPr>
        <w:t xml:space="preserve">Tutorial 1 Drop Box </w:t>
      </w:r>
      <w:r w:rsidR="006B3796" w:rsidRPr="007A69ED">
        <w:rPr>
          <w:bCs/>
          <w:sz w:val="24"/>
          <w:szCs w:val="24"/>
        </w:rPr>
        <w:t>i</w:t>
      </w:r>
      <w:r w:rsidR="006B3796" w:rsidRPr="007A69ED">
        <w:rPr>
          <w:sz w:val="24"/>
          <w:szCs w:val="24"/>
        </w:rPr>
        <w:t xml:space="preserve">n </w:t>
      </w:r>
      <w:r w:rsidR="007D107B">
        <w:rPr>
          <w:sz w:val="24"/>
          <w:szCs w:val="24"/>
        </w:rPr>
        <w:t>Brightspace</w:t>
      </w:r>
      <w:r w:rsidR="006B3796" w:rsidRPr="007A69ED">
        <w:rPr>
          <w:sz w:val="24"/>
          <w:szCs w:val="24"/>
        </w:rPr>
        <w:t>.</w:t>
      </w:r>
    </w:p>
    <w:p w14:paraId="28540312" w14:textId="77777777" w:rsidR="001D24C1" w:rsidRDefault="001D24C1" w:rsidP="006B3796">
      <w:pPr>
        <w:pBdr>
          <w:bottom w:val="single" w:sz="12" w:space="1" w:color="auto"/>
        </w:pBdr>
        <w:spacing w:after="0"/>
      </w:pPr>
    </w:p>
    <w:p w14:paraId="35DBDB36" w14:textId="77777777" w:rsidR="006231FE" w:rsidRDefault="006231FE" w:rsidP="006B3796">
      <w:pPr>
        <w:pBdr>
          <w:bottom w:val="single" w:sz="12" w:space="1" w:color="auto"/>
        </w:pBdr>
        <w:spacing w:after="0"/>
      </w:pPr>
    </w:p>
    <w:p w14:paraId="297B884F" w14:textId="77777777" w:rsidR="00635D9A" w:rsidRDefault="00635D9A" w:rsidP="006B3796">
      <w:pPr>
        <w:tabs>
          <w:tab w:val="left" w:pos="3795"/>
        </w:tabs>
        <w:spacing w:after="0"/>
        <w:rPr>
          <w:sz w:val="24"/>
          <w:szCs w:val="24"/>
          <w:u w:val="single"/>
        </w:rPr>
      </w:pPr>
    </w:p>
    <w:p w14:paraId="328AC68F" w14:textId="5B320876" w:rsidR="006D3780" w:rsidRDefault="006D3780" w:rsidP="006B3796">
      <w:pPr>
        <w:tabs>
          <w:tab w:val="left" w:pos="3795"/>
        </w:tabs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More details specific to </w:t>
      </w:r>
      <w:r w:rsidR="00D519C9">
        <w:rPr>
          <w:sz w:val="24"/>
          <w:szCs w:val="24"/>
          <w:u w:val="single"/>
        </w:rPr>
        <w:t xml:space="preserve">the use of </w:t>
      </w:r>
      <w:r>
        <w:rPr>
          <w:sz w:val="24"/>
          <w:szCs w:val="24"/>
          <w:u w:val="single"/>
        </w:rPr>
        <w:t>the</w:t>
      </w:r>
      <w:r w:rsidRPr="00DA1D45">
        <w:rPr>
          <w:sz w:val="24"/>
          <w:szCs w:val="24"/>
          <w:u w:val="single"/>
        </w:rPr>
        <w:t xml:space="preserve"> MindTap e</w:t>
      </w:r>
      <w:r>
        <w:rPr>
          <w:sz w:val="24"/>
          <w:szCs w:val="24"/>
          <w:u w:val="single"/>
        </w:rPr>
        <w:t>B</w:t>
      </w:r>
      <w:r w:rsidRPr="00DA1D45">
        <w:rPr>
          <w:sz w:val="24"/>
          <w:szCs w:val="24"/>
          <w:u w:val="single"/>
        </w:rPr>
        <w:t>ook</w:t>
      </w:r>
      <w:r w:rsidR="00635D9A">
        <w:rPr>
          <w:sz w:val="24"/>
          <w:szCs w:val="24"/>
          <w:u w:val="single"/>
        </w:rPr>
        <w:t xml:space="preserve"> (and a mention of some other </w:t>
      </w:r>
      <w:proofErr w:type="spellStart"/>
      <w:r w:rsidR="00635D9A">
        <w:rPr>
          <w:sz w:val="24"/>
          <w:szCs w:val="24"/>
          <w:u w:val="single"/>
        </w:rPr>
        <w:t>ebooks</w:t>
      </w:r>
      <w:proofErr w:type="spellEnd"/>
      <w:r w:rsidR="00635D9A">
        <w:rPr>
          <w:sz w:val="24"/>
          <w:szCs w:val="24"/>
          <w:u w:val="single"/>
        </w:rPr>
        <w:t>)</w:t>
      </w:r>
      <w:r w:rsidR="007D107B" w:rsidRPr="007D107B">
        <w:rPr>
          <w:sz w:val="24"/>
          <w:szCs w:val="24"/>
        </w:rPr>
        <w:t xml:space="preserve"> </w:t>
      </w:r>
    </w:p>
    <w:p w14:paraId="3A069538" w14:textId="3DD73AA5" w:rsidR="001D24C1" w:rsidRPr="007D107B" w:rsidRDefault="006D3780" w:rsidP="006B3796">
      <w:pPr>
        <w:tabs>
          <w:tab w:val="left" w:pos="3795"/>
        </w:tabs>
        <w:spacing w:after="0"/>
        <w:rPr>
          <w:sz w:val="14"/>
          <w:szCs w:val="14"/>
        </w:rPr>
      </w:pPr>
      <w:r>
        <w:rPr>
          <w:sz w:val="24"/>
          <w:szCs w:val="24"/>
        </w:rPr>
        <w:t>T</w:t>
      </w:r>
      <w:r w:rsidR="007D107B" w:rsidRPr="007D107B">
        <w:rPr>
          <w:sz w:val="24"/>
          <w:szCs w:val="24"/>
        </w:rPr>
        <w:t xml:space="preserve">o </w:t>
      </w:r>
      <w:r w:rsidR="00594F54" w:rsidRPr="007D107B">
        <w:rPr>
          <w:sz w:val="24"/>
          <w:szCs w:val="24"/>
        </w:rPr>
        <w:t>access Tutorial 1</w:t>
      </w:r>
      <w:r w:rsidR="00635D9A">
        <w:rPr>
          <w:sz w:val="24"/>
          <w:szCs w:val="24"/>
        </w:rPr>
        <w:t xml:space="preserve"> in MindTap</w:t>
      </w:r>
      <w:r w:rsidR="00594F54" w:rsidRPr="007D107B">
        <w:rPr>
          <w:sz w:val="24"/>
          <w:szCs w:val="24"/>
        </w:rPr>
        <w:t>, click on the e</w:t>
      </w:r>
      <w:r w:rsidR="006B3796" w:rsidRPr="007D107B">
        <w:rPr>
          <w:sz w:val="24"/>
          <w:szCs w:val="24"/>
        </w:rPr>
        <w:noBreakHyphen/>
        <w:t>book</w:t>
      </w:r>
      <w:r w:rsidR="00594F54" w:rsidRPr="007D107B">
        <w:rPr>
          <w:sz w:val="24"/>
          <w:szCs w:val="24"/>
        </w:rPr>
        <w:t xml:space="preserve"> section link called: </w:t>
      </w:r>
    </w:p>
    <w:p w14:paraId="615ED319" w14:textId="2B4867F7" w:rsidR="00DA1D45" w:rsidRPr="00DA1D45" w:rsidRDefault="00DA1D45" w:rsidP="006231FE">
      <w:pPr>
        <w:spacing w:after="0" w:line="240" w:lineRule="auto"/>
        <w:ind w:firstLine="720"/>
        <w:rPr>
          <w:rFonts w:ascii="Helvetica" w:eastAsia="Times New Roman" w:hAnsi="Helvetica" w:cs="Helvetica"/>
          <w:b/>
          <w:w w:val="66"/>
          <w:sz w:val="28"/>
          <w:szCs w:val="42"/>
        </w:rPr>
      </w:pPr>
      <w:r w:rsidRPr="00DA1D45">
        <w:rPr>
          <w:rFonts w:ascii="Helvetica" w:eastAsia="Times New Roman" w:hAnsi="Helvetica" w:cs="Helvetica"/>
          <w:b/>
          <w:w w:val="66"/>
          <w:sz w:val="28"/>
          <w:szCs w:val="42"/>
        </w:rPr>
        <w:t>Tutorial 1:</w:t>
      </w:r>
      <w:r w:rsidRPr="00DA1D45">
        <w:rPr>
          <w:rFonts w:ascii="Helvetica" w:eastAsia="Times New Roman" w:hAnsi="Helvetica" w:cs="Helvetica"/>
          <w:b/>
          <w:w w:val="66"/>
          <w:sz w:val="24"/>
          <w:szCs w:val="38"/>
        </w:rPr>
        <w:t xml:space="preserve"> </w:t>
      </w:r>
      <w:r w:rsidRPr="00DA1D45">
        <w:rPr>
          <w:rFonts w:ascii="Helvetica" w:eastAsia="Times New Roman" w:hAnsi="Helvetica" w:cs="Helvetica"/>
          <w:b/>
          <w:w w:val="66"/>
          <w:sz w:val="28"/>
          <w:szCs w:val="42"/>
        </w:rPr>
        <w:t>Getting Started with HTML5</w:t>
      </w:r>
    </w:p>
    <w:p w14:paraId="0A837490" w14:textId="77777777" w:rsidR="006231FE" w:rsidRDefault="006231FE" w:rsidP="006231FE">
      <w:pPr>
        <w:spacing w:after="0"/>
        <w:rPr>
          <w:sz w:val="24"/>
          <w:szCs w:val="24"/>
        </w:rPr>
      </w:pPr>
    </w:p>
    <w:p w14:paraId="66733C85" w14:textId="77777777" w:rsidR="006231FE" w:rsidRDefault="00A86088" w:rsidP="006231FE">
      <w:pPr>
        <w:spacing w:after="0"/>
        <w:rPr>
          <w:sz w:val="24"/>
          <w:szCs w:val="24"/>
        </w:rPr>
      </w:pPr>
      <w:r w:rsidRPr="007D107B">
        <w:rPr>
          <w:sz w:val="24"/>
          <w:szCs w:val="24"/>
        </w:rPr>
        <w:t xml:space="preserve">Below it, click on the link called: </w:t>
      </w:r>
      <w:r w:rsidR="006231FE">
        <w:rPr>
          <w:sz w:val="24"/>
          <w:szCs w:val="24"/>
        </w:rPr>
        <w:t xml:space="preserve"> </w:t>
      </w:r>
    </w:p>
    <w:p w14:paraId="6EBD5912" w14:textId="701B680A" w:rsidR="00DA1D45" w:rsidRDefault="00560B0D" w:rsidP="006231FE">
      <w:pPr>
        <w:spacing w:after="0"/>
        <w:ind w:firstLine="720"/>
        <w:rPr>
          <w:rFonts w:ascii="Helvetica" w:eastAsia="Times New Roman" w:hAnsi="Helvetica" w:cs="Helvetica"/>
          <w:color w:val="0085CA"/>
          <w:szCs w:val="32"/>
        </w:rPr>
      </w:pPr>
      <w:r w:rsidRPr="00DA1D45">
        <w:rPr>
          <w:rFonts w:ascii="Helvetica" w:eastAsia="Times New Roman" w:hAnsi="Helvetica" w:cs="Helvetica"/>
          <w:color w:val="0085CA"/>
          <w:sz w:val="20"/>
          <w:szCs w:val="30"/>
        </w:rPr>
        <w:t>Tutorial 1 Read</w:t>
      </w:r>
      <w:r w:rsidRPr="00560B0D">
        <w:rPr>
          <w:rFonts w:ascii="Helvetica" w:eastAsia="Times New Roman" w:hAnsi="Helvetica" w:cs="Helvetica"/>
          <w:color w:val="0085CA"/>
          <w:szCs w:val="32"/>
        </w:rPr>
        <w:t>.</w:t>
      </w:r>
    </w:p>
    <w:p w14:paraId="066A34AC" w14:textId="77777777" w:rsidR="006D3780" w:rsidRDefault="006D3780" w:rsidP="006D3780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0085CA"/>
          <w:szCs w:val="32"/>
        </w:rPr>
      </w:pPr>
    </w:p>
    <w:p w14:paraId="6BB1DA7E" w14:textId="77777777" w:rsidR="006D3780" w:rsidRPr="0082415E" w:rsidRDefault="006D3780" w:rsidP="006D3780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0085CA"/>
          <w:szCs w:val="32"/>
        </w:rPr>
      </w:pPr>
    </w:p>
    <w:p w14:paraId="172AE419" w14:textId="7D308FCA" w:rsidR="006D3780" w:rsidRPr="006D3780" w:rsidRDefault="006D3780" w:rsidP="006D3780">
      <w:pPr>
        <w:tabs>
          <w:tab w:val="left" w:pos="3795"/>
        </w:tabs>
        <w:spacing w:after="0"/>
        <w:rPr>
          <w:sz w:val="24"/>
          <w:szCs w:val="24"/>
        </w:rPr>
      </w:pPr>
      <w:r w:rsidRPr="006D3780">
        <w:rPr>
          <w:sz w:val="24"/>
          <w:szCs w:val="24"/>
        </w:rPr>
        <w:t>… See next page</w:t>
      </w:r>
    </w:p>
    <w:p w14:paraId="1C21F59C" w14:textId="77777777" w:rsidR="006D3780" w:rsidRDefault="006D3780" w:rsidP="006D3780">
      <w:pPr>
        <w:spacing w:after="0" w:line="240" w:lineRule="auto"/>
      </w:pPr>
    </w:p>
    <w:p w14:paraId="5B599DB1" w14:textId="77777777" w:rsidR="006D3780" w:rsidRDefault="006D3780" w:rsidP="006D3780">
      <w:pPr>
        <w:spacing w:after="0" w:line="240" w:lineRule="auto"/>
      </w:pPr>
    </w:p>
    <w:p w14:paraId="5566E170" w14:textId="77777777" w:rsidR="006D3780" w:rsidRDefault="006D3780" w:rsidP="006D3780">
      <w:pPr>
        <w:spacing w:after="0" w:line="240" w:lineRule="auto"/>
      </w:pPr>
    </w:p>
    <w:p w14:paraId="637D42BC" w14:textId="77777777" w:rsidR="006D3780" w:rsidRDefault="006D3780" w:rsidP="006D3780">
      <w:pPr>
        <w:spacing w:after="0" w:line="240" w:lineRule="auto"/>
      </w:pPr>
    </w:p>
    <w:p w14:paraId="57761437" w14:textId="145BADB7" w:rsidR="006D3780" w:rsidRDefault="00000000" w:rsidP="006D3780">
      <w:pPr>
        <w:spacing w:after="0" w:line="240" w:lineRule="auto"/>
      </w:pPr>
      <w:r>
        <w:rPr>
          <w:noProof/>
        </w:rPr>
        <w:pict w14:anchorId="5917851F">
          <v:group id="Group 3" o:spid="_x0000_s2057" style="position:absolute;margin-left:14.75pt;margin-top:-16.6pt;width:331.7pt;height:383.5pt;z-index:251662336" coordsize="42125,48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2058" type="#_x0000_t75" style="position:absolute;width:42125;height:48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" stroked="t" strokecolor="red">
              <v:stroke joinstyle="round"/>
              <v:imagedata r:id="rId8" o:title="" croptop="11733f" cropbottom="20420f" cropright="43225f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rrow: Right 4" o:spid="_x0000_s2059" type="#_x0000_t13" style="position:absolute;left:25518;top:27963;width:3013;height:3191;rotation:106099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" adj="10800" fillcolor="#1cade4 [3204]" strokecolor="#0d5571 [1604]" strokeweight="1pt"/>
            <v:roundrect id="Rectangle: Rounded Corners 8" o:spid="_x0000_s2060" style="position:absolute;left:1085;top:29474;width:25190;height:48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" filled="f" strokecolor="#0d5571 [1604]" strokeweight="1.5pt">
              <v:stroke joinstyle="miter"/>
            </v:roundrect>
            <v:shape id="Arrow: Right 5" o:spid="_x0000_s2061" type="#_x0000_t13" style="position:absolute;left:14672;top:41870;width:3010;height:3187;rotation:108593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" adj="10800" fillcolor="#1cade4 [3204]" strokecolor="#0d5571 [1604]" strokeweight="1pt"/>
            <v:oval id="Oval 3" o:spid="_x0000_s2062" style="position:absolute;left:2786;top:41701;width:12440;height:6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" filled="f" strokecolor="red" strokeweight="1.5pt">
              <v:stroke joinstyle="miter"/>
            </v:oval>
          </v:group>
        </w:pict>
      </w:r>
    </w:p>
    <w:p w14:paraId="67F26DBA" w14:textId="77777777" w:rsidR="006D3780" w:rsidRDefault="006D3780" w:rsidP="006D3780">
      <w:pPr>
        <w:spacing w:after="0" w:line="240" w:lineRule="auto"/>
      </w:pPr>
    </w:p>
    <w:p w14:paraId="5A685A0D" w14:textId="77777777" w:rsidR="006D3780" w:rsidRDefault="006D3780" w:rsidP="006D3780">
      <w:pPr>
        <w:spacing w:after="0" w:line="240" w:lineRule="auto"/>
      </w:pPr>
    </w:p>
    <w:p w14:paraId="70538A9F" w14:textId="77777777" w:rsidR="006D3780" w:rsidRDefault="006D3780" w:rsidP="006D3780">
      <w:pPr>
        <w:spacing w:after="0" w:line="240" w:lineRule="auto"/>
      </w:pPr>
    </w:p>
    <w:p w14:paraId="4FF9F72A" w14:textId="77777777" w:rsidR="006D3780" w:rsidRDefault="006D3780" w:rsidP="006D3780">
      <w:pPr>
        <w:spacing w:after="0" w:line="240" w:lineRule="auto"/>
      </w:pPr>
    </w:p>
    <w:p w14:paraId="438BD468" w14:textId="77777777" w:rsidR="006D3780" w:rsidRDefault="006D3780" w:rsidP="006D3780">
      <w:pPr>
        <w:spacing w:after="0" w:line="240" w:lineRule="auto"/>
      </w:pPr>
    </w:p>
    <w:p w14:paraId="666084ED" w14:textId="77777777" w:rsidR="006D3780" w:rsidRDefault="006D3780" w:rsidP="006D3780">
      <w:pPr>
        <w:spacing w:after="0" w:line="240" w:lineRule="auto"/>
      </w:pPr>
    </w:p>
    <w:p w14:paraId="1FD86E90" w14:textId="77777777" w:rsidR="006D3780" w:rsidRDefault="006D3780" w:rsidP="006D3780">
      <w:pPr>
        <w:spacing w:after="0" w:line="240" w:lineRule="auto"/>
      </w:pPr>
    </w:p>
    <w:p w14:paraId="4D164475" w14:textId="77777777" w:rsidR="006D3780" w:rsidRDefault="006D3780" w:rsidP="006D3780">
      <w:pPr>
        <w:spacing w:after="0" w:line="240" w:lineRule="auto"/>
      </w:pPr>
    </w:p>
    <w:p w14:paraId="6A4D148B" w14:textId="77777777" w:rsidR="006D3780" w:rsidRDefault="006D3780" w:rsidP="006D3780">
      <w:pPr>
        <w:spacing w:after="0" w:line="240" w:lineRule="auto"/>
      </w:pPr>
    </w:p>
    <w:p w14:paraId="2A1A02BF" w14:textId="77777777" w:rsidR="006D3780" w:rsidRDefault="006D3780" w:rsidP="006D3780">
      <w:pPr>
        <w:spacing w:after="0" w:line="240" w:lineRule="auto"/>
      </w:pPr>
    </w:p>
    <w:p w14:paraId="42E82298" w14:textId="77777777" w:rsidR="006D3780" w:rsidRDefault="006D3780" w:rsidP="006D3780">
      <w:pPr>
        <w:spacing w:after="0" w:line="240" w:lineRule="auto"/>
      </w:pPr>
    </w:p>
    <w:p w14:paraId="5E83E673" w14:textId="77777777" w:rsidR="006D3780" w:rsidRDefault="006D3780" w:rsidP="006D3780">
      <w:pPr>
        <w:spacing w:after="0" w:line="240" w:lineRule="auto"/>
      </w:pPr>
    </w:p>
    <w:p w14:paraId="052CC3B1" w14:textId="77777777" w:rsidR="006D3780" w:rsidRDefault="006D3780" w:rsidP="006D3780">
      <w:pPr>
        <w:spacing w:after="0" w:line="240" w:lineRule="auto"/>
      </w:pPr>
    </w:p>
    <w:p w14:paraId="215BFEB9" w14:textId="77777777" w:rsidR="006D3780" w:rsidRDefault="006D3780" w:rsidP="006D3780">
      <w:pPr>
        <w:spacing w:after="0" w:line="240" w:lineRule="auto"/>
      </w:pPr>
    </w:p>
    <w:p w14:paraId="6147B321" w14:textId="77777777" w:rsidR="006D3780" w:rsidRDefault="006D3780" w:rsidP="006D3780">
      <w:pPr>
        <w:spacing w:after="0" w:line="240" w:lineRule="auto"/>
      </w:pPr>
    </w:p>
    <w:p w14:paraId="16AFF479" w14:textId="77777777" w:rsidR="006D3780" w:rsidRDefault="006D3780" w:rsidP="006D3780">
      <w:pPr>
        <w:spacing w:after="0" w:line="240" w:lineRule="auto"/>
      </w:pPr>
    </w:p>
    <w:p w14:paraId="7742869E" w14:textId="77777777" w:rsidR="006D3780" w:rsidRDefault="006D3780" w:rsidP="006D3780">
      <w:pPr>
        <w:spacing w:after="0" w:line="240" w:lineRule="auto"/>
      </w:pPr>
    </w:p>
    <w:p w14:paraId="4E33523C" w14:textId="77777777" w:rsidR="006D3780" w:rsidRDefault="006D3780" w:rsidP="006D3780">
      <w:pPr>
        <w:spacing w:after="0" w:line="240" w:lineRule="auto"/>
      </w:pPr>
    </w:p>
    <w:p w14:paraId="21E6A4EF" w14:textId="77777777" w:rsidR="006D3780" w:rsidRDefault="006D3780" w:rsidP="006D3780">
      <w:pPr>
        <w:spacing w:after="0" w:line="240" w:lineRule="auto"/>
      </w:pPr>
    </w:p>
    <w:p w14:paraId="28523633" w14:textId="77777777" w:rsidR="006D3780" w:rsidRDefault="006D3780" w:rsidP="006D3780">
      <w:pPr>
        <w:spacing w:after="0" w:line="240" w:lineRule="auto"/>
      </w:pPr>
    </w:p>
    <w:p w14:paraId="74F6000A" w14:textId="77777777" w:rsidR="006D3780" w:rsidRDefault="006D3780" w:rsidP="006D3780">
      <w:pPr>
        <w:spacing w:after="0" w:line="240" w:lineRule="auto"/>
      </w:pPr>
    </w:p>
    <w:p w14:paraId="1C6C84B5" w14:textId="77777777" w:rsidR="006D3780" w:rsidRDefault="006D3780" w:rsidP="006D3780">
      <w:pPr>
        <w:spacing w:after="0" w:line="240" w:lineRule="auto"/>
      </w:pPr>
    </w:p>
    <w:p w14:paraId="0A2BDE03" w14:textId="77777777" w:rsidR="006D3780" w:rsidRDefault="006D3780" w:rsidP="006D3780">
      <w:pPr>
        <w:spacing w:after="0" w:line="240" w:lineRule="auto"/>
      </w:pPr>
    </w:p>
    <w:p w14:paraId="4FF0CCCA" w14:textId="77777777" w:rsidR="006D3780" w:rsidRDefault="006D3780" w:rsidP="006D3780">
      <w:pPr>
        <w:spacing w:after="0" w:line="240" w:lineRule="auto"/>
      </w:pPr>
    </w:p>
    <w:p w14:paraId="63ED47F5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20EE7565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771A730A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6B8CC93A" w14:textId="60D397C0" w:rsidR="006D3780" w:rsidRPr="006D3780" w:rsidRDefault="006D3780" w:rsidP="006D3780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steps you complete at the computer are indicated with </w:t>
      </w:r>
      <w:r w:rsidRPr="006D3780">
        <w:rPr>
          <w:sz w:val="24"/>
          <w:szCs w:val="24"/>
        </w:rPr>
        <w:t>orange-colored numbers</w:t>
      </w:r>
      <w:r w:rsidRPr="001D1D89">
        <w:rPr>
          <w:sz w:val="24"/>
          <w:szCs w:val="24"/>
        </w:rPr>
        <w:t xml:space="preserve"> </w:t>
      </w:r>
      <w:r>
        <w:rPr>
          <w:sz w:val="24"/>
          <w:szCs w:val="24"/>
        </w:rPr>
        <w:t>as pictured below</w:t>
      </w:r>
      <w:r w:rsidRPr="006D3780"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 w:rsidRPr="006D3780">
        <w:rPr>
          <w:sz w:val="24"/>
          <w:szCs w:val="24"/>
        </w:rPr>
        <w:t xml:space="preserve">(In </w:t>
      </w:r>
      <w:r w:rsidRPr="006D3780">
        <w:rPr>
          <w:sz w:val="24"/>
          <w:szCs w:val="24"/>
          <w:u w:val="single"/>
        </w:rPr>
        <w:t>some eBook versions</w:t>
      </w:r>
      <w:r w:rsidRPr="006D3780">
        <w:rPr>
          <w:sz w:val="24"/>
          <w:szCs w:val="24"/>
        </w:rPr>
        <w:t xml:space="preserve"> they will be black-colored steps.) </w:t>
      </w:r>
    </w:p>
    <w:p w14:paraId="6A449C1C" w14:textId="77777777" w:rsidR="006D3780" w:rsidRPr="0082415E" w:rsidRDefault="006D3780" w:rsidP="006D3780">
      <w:pPr>
        <w:spacing w:after="0" w:line="240" w:lineRule="auto"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7052EA" wp14:editId="5E399B47">
            <wp:simplePos x="0" y="0"/>
            <wp:positionH relativeFrom="column">
              <wp:posOffset>143155</wp:posOffset>
            </wp:positionH>
            <wp:positionV relativeFrom="paragraph">
              <wp:posOffset>33655</wp:posOffset>
            </wp:positionV>
            <wp:extent cx="3851202" cy="2166644"/>
            <wp:effectExtent l="19050" t="19050" r="16510" b="24130"/>
            <wp:wrapNone/>
            <wp:docPr id="11337512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51240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7218" t="36772" r="47441" b="31016"/>
                    <a:stretch/>
                  </pic:blipFill>
                  <pic:spPr bwMode="auto">
                    <a:xfrm>
                      <a:off x="0" y="0"/>
                      <a:ext cx="3851202" cy="21666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5D29C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770D8ED9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5E2E156A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28F863A4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5C136624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6F424B91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5D59E75F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5D0DFE5A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7CE3B089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45F882E9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69C30A52" w14:textId="77777777" w:rsidR="006D3780" w:rsidRDefault="006D3780" w:rsidP="006D3780">
      <w:pPr>
        <w:spacing w:after="0" w:line="240" w:lineRule="auto"/>
        <w:rPr>
          <w:sz w:val="24"/>
          <w:szCs w:val="24"/>
        </w:rPr>
      </w:pPr>
    </w:p>
    <w:p w14:paraId="5AA4F78B" w14:textId="77777777" w:rsidR="00635D9A" w:rsidRDefault="00635D9A" w:rsidP="006D3780">
      <w:pPr>
        <w:spacing w:after="0" w:line="240" w:lineRule="auto"/>
        <w:rPr>
          <w:sz w:val="24"/>
          <w:szCs w:val="24"/>
        </w:rPr>
      </w:pPr>
    </w:p>
    <w:p w14:paraId="38C4711F" w14:textId="032918B1" w:rsidR="006231FE" w:rsidRPr="006231FE" w:rsidRDefault="006D3780" w:rsidP="006D3780">
      <w:pPr>
        <w:spacing w:after="0" w:line="240" w:lineRule="auto"/>
        <w:rPr>
          <w:sz w:val="24"/>
          <w:szCs w:val="24"/>
        </w:rPr>
      </w:pPr>
      <w:r w:rsidRPr="006D3780">
        <w:rPr>
          <w:sz w:val="24"/>
          <w:szCs w:val="24"/>
        </w:rPr>
        <w:t>Once you are in Tutorial 1</w:t>
      </w:r>
      <w:r w:rsidR="00635D9A">
        <w:rPr>
          <w:sz w:val="24"/>
          <w:szCs w:val="24"/>
        </w:rPr>
        <w:t xml:space="preserve"> in MindTap</w:t>
      </w:r>
      <w:r w:rsidRPr="006D3780">
        <w:rPr>
          <w:sz w:val="24"/>
          <w:szCs w:val="24"/>
        </w:rPr>
        <w:t xml:space="preserve"> you will see a link in the top left corner that gets you back to a chapter “Table of </w:t>
      </w:r>
      <w:hyperlink r:id="rId10" w:history="1">
        <w:r w:rsidRPr="006D3780">
          <w:rPr>
            <w:sz w:val="24"/>
            <w:szCs w:val="24"/>
          </w:rPr>
          <w:t>Contents</w:t>
        </w:r>
      </w:hyperlink>
      <w:r w:rsidRPr="006D3780">
        <w:rPr>
          <w:sz w:val="24"/>
          <w:szCs w:val="24"/>
        </w:rPr>
        <w:t>”. Use this link</w:t>
      </w:r>
      <w:r w:rsidRPr="0082415E">
        <w:rPr>
          <w:rFonts w:ascii="Abadi" w:hAnsi="Abadi"/>
          <w:sz w:val="24"/>
          <w:szCs w:val="24"/>
        </w:rPr>
        <w:t xml:space="preserve"> to </w:t>
      </w:r>
      <w:r w:rsidRPr="006D3780">
        <w:rPr>
          <w:sz w:val="24"/>
          <w:szCs w:val="24"/>
        </w:rPr>
        <w:t>jump around the chapter, or use the previous and next page arrows. To leave the chapter, click the X in the top right corner.</w:t>
      </w:r>
    </w:p>
    <w:sectPr w:rsidR="006231FE" w:rsidRPr="006231FE" w:rsidSect="009E0B3F">
      <w:headerReference w:type="default" r:id="rId11"/>
      <w:footerReference w:type="default" r:id="rId12"/>
      <w:headerReference w:type="first" r:id="rId13"/>
      <w:pgSz w:w="12240" w:h="15840"/>
      <w:pgMar w:top="1440" w:right="864" w:bottom="72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DD57" w14:textId="77777777" w:rsidR="001B6504" w:rsidRDefault="001B6504">
      <w:pPr>
        <w:spacing w:after="0" w:line="240" w:lineRule="auto"/>
      </w:pPr>
      <w:r>
        <w:separator/>
      </w:r>
    </w:p>
  </w:endnote>
  <w:endnote w:type="continuationSeparator" w:id="0">
    <w:p w14:paraId="3CC19591" w14:textId="77777777" w:rsidR="001B6504" w:rsidRDefault="001B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6CDC3" w14:textId="77777777" w:rsidR="0013591F" w:rsidRDefault="003913FE">
        <w:pPr>
          <w:pStyle w:val="Footer"/>
        </w:pPr>
        <w:r>
          <w:fldChar w:fldCharType="begin"/>
        </w:r>
        <w:r w:rsidR="000A0F9B">
          <w:instrText xml:space="preserve"> PAGE   \* MERGEFORMAT </w:instrText>
        </w:r>
        <w:r>
          <w:fldChar w:fldCharType="separate"/>
        </w:r>
        <w:r w:rsidR="000A0F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C760" w14:textId="77777777" w:rsidR="001B6504" w:rsidRDefault="001B6504">
      <w:pPr>
        <w:spacing w:after="0" w:line="240" w:lineRule="auto"/>
      </w:pPr>
      <w:r>
        <w:separator/>
      </w:r>
    </w:p>
  </w:footnote>
  <w:footnote w:type="continuationSeparator" w:id="0">
    <w:p w14:paraId="2D16EFF4" w14:textId="77777777" w:rsidR="001B6504" w:rsidRDefault="001B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D311" w14:textId="393C8C66" w:rsidR="006D3780" w:rsidRDefault="00000000">
    <w:pPr>
      <w:pStyle w:val="Header"/>
    </w:pPr>
    <w:fldSimple w:instr=" FILENAME \* MERGEFORMAT ">
      <w:r w:rsidR="0010429B">
        <w:rPr>
          <w:noProof/>
        </w:rPr>
        <w:t>Homework 1(tut1) Fa23.docx</w:t>
      </w:r>
    </w:fldSimple>
    <w:r w:rsidR="006D3780">
      <w:t xml:space="preserve">    </w:t>
    </w:r>
    <w:r w:rsidR="006D3780">
      <w:fldChar w:fldCharType="begin"/>
    </w:r>
    <w:r w:rsidR="006D3780">
      <w:instrText xml:space="preserve"> PAGE   \* MERGEFORMAT </w:instrText>
    </w:r>
    <w:r w:rsidR="006D3780">
      <w:fldChar w:fldCharType="separate"/>
    </w:r>
    <w:r w:rsidR="006D3780">
      <w:rPr>
        <w:noProof/>
      </w:rPr>
      <w:t>1</w:t>
    </w:r>
    <w:r w:rsidR="006D378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2D20" w14:textId="37795E76" w:rsidR="0095277A" w:rsidRDefault="00000000" w:rsidP="00826B54">
    <w:pPr>
      <w:pStyle w:val="Header"/>
      <w:tabs>
        <w:tab w:val="center" w:pos="4410"/>
      </w:tabs>
    </w:pPr>
    <w:fldSimple w:instr=" FILENAME \* MERGEFORMAT ">
      <w:r w:rsidR="0010429B">
        <w:rPr>
          <w:noProof/>
        </w:rPr>
        <w:t>Homework 1(tut1) Fa23.docx</w:t>
      </w:r>
    </w:fldSimple>
    <w:r w:rsidR="0076443E">
      <w:rPr>
        <w:noProof/>
      </w:rPr>
      <w:tab/>
    </w:r>
    <w:r w:rsidR="0076443E">
      <w:rPr>
        <w:noProof/>
      </w:rPr>
      <w:tab/>
    </w:r>
    <w:r w:rsidR="0076443E">
      <w:rPr>
        <w:noProof/>
      </w:rPr>
      <w:tab/>
    </w:r>
    <w:r w:rsidR="0076443E">
      <w:rPr>
        <w:noProof/>
      </w:rPr>
      <w:tab/>
    </w:r>
    <w:r w:rsidR="0076443E">
      <w:rPr>
        <w:noProof/>
      </w:rPr>
      <w:tab/>
    </w:r>
    <w:r w:rsidR="0076443E">
      <w:rPr>
        <w:noProof/>
      </w:rPr>
      <w:tab/>
    </w:r>
    <w:r w:rsidR="0076443E">
      <w:rPr>
        <w:noProof/>
      </w:rPr>
      <w:tab/>
    </w:r>
    <w:r w:rsidR="00FE27FA">
      <w:t>Fa</w:t>
    </w:r>
    <w:r w:rsidR="00362DB8">
      <w:t>23</w:t>
    </w:r>
    <w:r w:rsidR="00C279C8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12481707">
    <w:abstractNumId w:val="12"/>
  </w:num>
  <w:num w:numId="2" w16cid:durableId="991101378">
    <w:abstractNumId w:val="10"/>
  </w:num>
  <w:num w:numId="3" w16cid:durableId="1835561705">
    <w:abstractNumId w:val="10"/>
  </w:num>
  <w:num w:numId="4" w16cid:durableId="1998260980">
    <w:abstractNumId w:val="10"/>
  </w:num>
  <w:num w:numId="5" w16cid:durableId="322046450">
    <w:abstractNumId w:val="10"/>
  </w:num>
  <w:num w:numId="6" w16cid:durableId="399014884">
    <w:abstractNumId w:val="10"/>
  </w:num>
  <w:num w:numId="7" w16cid:durableId="687023918">
    <w:abstractNumId w:val="10"/>
  </w:num>
  <w:num w:numId="8" w16cid:durableId="588852499">
    <w:abstractNumId w:val="10"/>
  </w:num>
  <w:num w:numId="9" w16cid:durableId="767576651">
    <w:abstractNumId w:val="10"/>
  </w:num>
  <w:num w:numId="10" w16cid:durableId="1576015500">
    <w:abstractNumId w:val="10"/>
  </w:num>
  <w:num w:numId="11" w16cid:durableId="915169711">
    <w:abstractNumId w:val="10"/>
  </w:num>
  <w:num w:numId="12" w16cid:durableId="707486063">
    <w:abstractNumId w:val="10"/>
  </w:num>
  <w:num w:numId="13" w16cid:durableId="995717736">
    <w:abstractNumId w:val="14"/>
  </w:num>
  <w:num w:numId="14" w16cid:durableId="1915974052">
    <w:abstractNumId w:val="13"/>
  </w:num>
  <w:num w:numId="15" w16cid:durableId="1638024594">
    <w:abstractNumId w:val="15"/>
  </w:num>
  <w:num w:numId="16" w16cid:durableId="1303803449">
    <w:abstractNumId w:val="11"/>
  </w:num>
  <w:num w:numId="17" w16cid:durableId="1503818467">
    <w:abstractNumId w:val="9"/>
  </w:num>
  <w:num w:numId="18" w16cid:durableId="1236625900">
    <w:abstractNumId w:val="7"/>
  </w:num>
  <w:num w:numId="19" w16cid:durableId="1698390422">
    <w:abstractNumId w:val="6"/>
  </w:num>
  <w:num w:numId="20" w16cid:durableId="942763304">
    <w:abstractNumId w:val="5"/>
  </w:num>
  <w:num w:numId="21" w16cid:durableId="830221652">
    <w:abstractNumId w:val="4"/>
  </w:num>
  <w:num w:numId="22" w16cid:durableId="675495644">
    <w:abstractNumId w:val="8"/>
  </w:num>
  <w:num w:numId="23" w16cid:durableId="1467434415">
    <w:abstractNumId w:val="3"/>
  </w:num>
  <w:num w:numId="24" w16cid:durableId="1373194407">
    <w:abstractNumId w:val="2"/>
  </w:num>
  <w:num w:numId="25" w16cid:durableId="1687562368">
    <w:abstractNumId w:val="1"/>
  </w:num>
  <w:num w:numId="26" w16cid:durableId="109801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088"/>
    <w:rsid w:val="0001221F"/>
    <w:rsid w:val="00030D0D"/>
    <w:rsid w:val="00051E85"/>
    <w:rsid w:val="00062EFA"/>
    <w:rsid w:val="00094BB2"/>
    <w:rsid w:val="000A07F4"/>
    <w:rsid w:val="000A0F9B"/>
    <w:rsid w:val="000C3686"/>
    <w:rsid w:val="000E462B"/>
    <w:rsid w:val="000E6DF9"/>
    <w:rsid w:val="0010429B"/>
    <w:rsid w:val="00112597"/>
    <w:rsid w:val="00123E1E"/>
    <w:rsid w:val="00131C19"/>
    <w:rsid w:val="0013591F"/>
    <w:rsid w:val="00137BA2"/>
    <w:rsid w:val="00170960"/>
    <w:rsid w:val="001B6504"/>
    <w:rsid w:val="001D24C1"/>
    <w:rsid w:val="001D5278"/>
    <w:rsid w:val="001E6A57"/>
    <w:rsid w:val="002143AF"/>
    <w:rsid w:val="00216BF8"/>
    <w:rsid w:val="0024640E"/>
    <w:rsid w:val="00295408"/>
    <w:rsid w:val="002B0D6A"/>
    <w:rsid w:val="002C1B16"/>
    <w:rsid w:val="002F13BD"/>
    <w:rsid w:val="00335B4B"/>
    <w:rsid w:val="00362DB8"/>
    <w:rsid w:val="00375AE4"/>
    <w:rsid w:val="003913FE"/>
    <w:rsid w:val="003C324B"/>
    <w:rsid w:val="003C5040"/>
    <w:rsid w:val="00422AD3"/>
    <w:rsid w:val="00447B60"/>
    <w:rsid w:val="00452757"/>
    <w:rsid w:val="004919B0"/>
    <w:rsid w:val="004A00A7"/>
    <w:rsid w:val="004C4793"/>
    <w:rsid w:val="0050216A"/>
    <w:rsid w:val="005052A4"/>
    <w:rsid w:val="005244C1"/>
    <w:rsid w:val="00540A02"/>
    <w:rsid w:val="00560B0D"/>
    <w:rsid w:val="00594F54"/>
    <w:rsid w:val="005A521D"/>
    <w:rsid w:val="005D513C"/>
    <w:rsid w:val="005F1EF7"/>
    <w:rsid w:val="006231FE"/>
    <w:rsid w:val="00635D9A"/>
    <w:rsid w:val="0065036B"/>
    <w:rsid w:val="006516C4"/>
    <w:rsid w:val="00682E23"/>
    <w:rsid w:val="0068538E"/>
    <w:rsid w:val="006A3410"/>
    <w:rsid w:val="006B2AAD"/>
    <w:rsid w:val="006B3796"/>
    <w:rsid w:val="006D3780"/>
    <w:rsid w:val="006F618E"/>
    <w:rsid w:val="0076443E"/>
    <w:rsid w:val="00771F16"/>
    <w:rsid w:val="00781EE4"/>
    <w:rsid w:val="0078294C"/>
    <w:rsid w:val="00796702"/>
    <w:rsid w:val="007972DF"/>
    <w:rsid w:val="007A0B92"/>
    <w:rsid w:val="007A69ED"/>
    <w:rsid w:val="007D107B"/>
    <w:rsid w:val="007F2700"/>
    <w:rsid w:val="008056A5"/>
    <w:rsid w:val="00810489"/>
    <w:rsid w:val="00826B54"/>
    <w:rsid w:val="00857701"/>
    <w:rsid w:val="008665EE"/>
    <w:rsid w:val="00890C31"/>
    <w:rsid w:val="008B305E"/>
    <w:rsid w:val="008B6008"/>
    <w:rsid w:val="008C598E"/>
    <w:rsid w:val="008D2C68"/>
    <w:rsid w:val="00951F57"/>
    <w:rsid w:val="0095277A"/>
    <w:rsid w:val="00971DEC"/>
    <w:rsid w:val="00976A65"/>
    <w:rsid w:val="00985A72"/>
    <w:rsid w:val="009A52FD"/>
    <w:rsid w:val="009B4D18"/>
    <w:rsid w:val="009B6B5A"/>
    <w:rsid w:val="009D06A6"/>
    <w:rsid w:val="009D6CAF"/>
    <w:rsid w:val="009E0B3F"/>
    <w:rsid w:val="00A14503"/>
    <w:rsid w:val="00A85DC7"/>
    <w:rsid w:val="00A86088"/>
    <w:rsid w:val="00AA4A3C"/>
    <w:rsid w:val="00AE5F86"/>
    <w:rsid w:val="00B0649D"/>
    <w:rsid w:val="00B11FBE"/>
    <w:rsid w:val="00B232EC"/>
    <w:rsid w:val="00B64B70"/>
    <w:rsid w:val="00B66857"/>
    <w:rsid w:val="00B700DB"/>
    <w:rsid w:val="00BA3B94"/>
    <w:rsid w:val="00BA7451"/>
    <w:rsid w:val="00BB4028"/>
    <w:rsid w:val="00C03893"/>
    <w:rsid w:val="00C07BE9"/>
    <w:rsid w:val="00C279C8"/>
    <w:rsid w:val="00C4309C"/>
    <w:rsid w:val="00C57760"/>
    <w:rsid w:val="00CB00B9"/>
    <w:rsid w:val="00CC11EF"/>
    <w:rsid w:val="00D1175D"/>
    <w:rsid w:val="00D2798E"/>
    <w:rsid w:val="00D43E66"/>
    <w:rsid w:val="00D519C9"/>
    <w:rsid w:val="00D66689"/>
    <w:rsid w:val="00D942B8"/>
    <w:rsid w:val="00DA1D45"/>
    <w:rsid w:val="00DD4C82"/>
    <w:rsid w:val="00DF2F98"/>
    <w:rsid w:val="00E35A7B"/>
    <w:rsid w:val="00E83591"/>
    <w:rsid w:val="00E83DCF"/>
    <w:rsid w:val="00E86216"/>
    <w:rsid w:val="00EA10A4"/>
    <w:rsid w:val="00EB0663"/>
    <w:rsid w:val="00EE07C6"/>
    <w:rsid w:val="00EE2AD4"/>
    <w:rsid w:val="00F85108"/>
    <w:rsid w:val="00F9577D"/>
    <w:rsid w:val="00FC1104"/>
    <w:rsid w:val="00FC2DAA"/>
    <w:rsid w:val="00FE27FA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13C7BF90"/>
  <w15:docId w15:val="{7831704F-672A-4DC5-894C-FFC21D4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6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6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56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56A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805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6A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40A02"/>
    <w:pPr>
      <w:spacing w:after="0" w:line="240" w:lineRule="auto"/>
      <w:ind w:firstLine="720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0A02"/>
    <w:rPr>
      <w:rFonts w:ascii="Times New Roman" w:hAnsi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basedOn w:val="DefaultParagraphFont"/>
    <w:uiPriority w:val="22"/>
    <w:qFormat/>
    <w:rsid w:val="00A86088"/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rsid w:val="00540A02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B0649D"/>
    <w:pPr>
      <w:ind w:left="720"/>
      <w:contextualSpacing/>
    </w:pPr>
  </w:style>
  <w:style w:type="table" w:styleId="TableGrid">
    <w:name w:val="Table Grid"/>
    <w:basedOn w:val="TableNormal"/>
    <w:uiPriority w:val="39"/>
    <w:rsid w:val="0062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7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81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6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128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3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3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0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6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0B62425-EBB5-48EF-83B0-83129870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641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15</cp:revision>
  <cp:lastPrinted>2023-09-22T00:39:00Z</cp:lastPrinted>
  <dcterms:created xsi:type="dcterms:W3CDTF">2023-09-13T01:08:00Z</dcterms:created>
  <dcterms:modified xsi:type="dcterms:W3CDTF">2023-09-22T00:39:00Z</dcterms:modified>
</cp:coreProperties>
</file>