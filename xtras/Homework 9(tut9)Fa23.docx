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8260" w14:textId="5F4FC392" w:rsidR="00771F16" w:rsidRDefault="00E343E5">
      <w:pPr>
        <w:pStyle w:val="Title"/>
      </w:pPr>
      <w:r>
        <w:t>Homework #</w:t>
      </w:r>
      <w:r w:rsidR="0023351E">
        <w:t>9</w:t>
      </w:r>
      <w:r w:rsidR="00F53A40">
        <w:t xml:space="preserve"> </w:t>
      </w:r>
    </w:p>
    <w:p w14:paraId="72D8E10A" w14:textId="2F910231" w:rsidR="00A44D4F" w:rsidRDefault="00A44D4F" w:rsidP="00A44D4F">
      <w:pPr>
        <w:pStyle w:val="Heading2"/>
      </w:pPr>
      <w:r w:rsidRPr="007948C4">
        <w:t xml:space="preserve">Tutorial </w:t>
      </w:r>
      <w:r w:rsidR="00F53A40">
        <w:t>9</w:t>
      </w:r>
      <w:r w:rsidRPr="007948C4">
        <w:t xml:space="preserve">: </w:t>
      </w:r>
      <w:r w:rsidR="00F1656E">
        <w:t xml:space="preserve">Getting Started with </w:t>
      </w:r>
      <w:r w:rsidR="00CF7990" w:rsidRPr="00F1656E">
        <w:t>JavaScript</w:t>
      </w:r>
      <w:r w:rsidR="00F1656E">
        <w:t xml:space="preserve"> </w:t>
      </w:r>
    </w:p>
    <w:p w14:paraId="663D0BC5" w14:textId="68E48F2F" w:rsidR="006E136A" w:rsidRDefault="00E35A7B" w:rsidP="007948C4">
      <w:pPr>
        <w:spacing w:after="0" w:line="240" w:lineRule="auto"/>
        <w:rPr>
          <w:sz w:val="24"/>
          <w:szCs w:val="20"/>
        </w:rPr>
      </w:pPr>
      <w:r w:rsidRPr="00234C92">
        <w:rPr>
          <w:b/>
          <w:sz w:val="26"/>
          <w:u w:val="single"/>
        </w:rPr>
        <w:t xml:space="preserve">DUE: </w:t>
      </w:r>
      <w:r w:rsidR="0023351E">
        <w:rPr>
          <w:b/>
          <w:sz w:val="26"/>
          <w:u w:val="single"/>
        </w:rPr>
        <w:t>Fri</w:t>
      </w:r>
      <w:r w:rsidR="00A60C11">
        <w:rPr>
          <w:b/>
          <w:sz w:val="26"/>
          <w:u w:val="single"/>
        </w:rPr>
        <w:t xml:space="preserve"> </w:t>
      </w:r>
      <w:r w:rsidR="0023351E">
        <w:rPr>
          <w:b/>
          <w:sz w:val="26"/>
          <w:u w:val="single"/>
        </w:rPr>
        <w:t>Dec 22</w:t>
      </w:r>
      <w:r w:rsidR="00A60C11">
        <w:rPr>
          <w:b/>
          <w:sz w:val="26"/>
          <w:u w:val="single"/>
        </w:rPr>
        <w:t xml:space="preserve"> 11:59pm</w:t>
      </w:r>
    </w:p>
    <w:p w14:paraId="22F67CFD" w14:textId="77777777" w:rsidR="0079786B" w:rsidRPr="0079786B" w:rsidRDefault="0079786B" w:rsidP="0079786B"/>
    <w:p w14:paraId="36C075E6" w14:textId="7AE76D4F" w:rsidR="007948C4" w:rsidRDefault="006E136A" w:rsidP="0089544F">
      <w:pPr>
        <w:pStyle w:val="Heading3"/>
      </w:pPr>
      <w:r>
        <w:t xml:space="preserve">Complete </w:t>
      </w:r>
      <w:r w:rsidR="00CF7990">
        <w:t xml:space="preserve">all of </w:t>
      </w:r>
      <w:r>
        <w:t xml:space="preserve">Tutorial </w:t>
      </w:r>
      <w:r w:rsidR="00CF7990">
        <w:t>9</w:t>
      </w:r>
      <w:r w:rsidR="0089544F">
        <w:t>.</w:t>
      </w:r>
      <w:r w:rsidRPr="00A86088">
        <w:t xml:space="preserve"> </w:t>
      </w:r>
      <w:bookmarkStart w:id="0" w:name="_Hlk21025759"/>
    </w:p>
    <w:p w14:paraId="394EFDBF" w14:textId="20F60D99" w:rsidR="007E1C76" w:rsidRDefault="00D43BC0" w:rsidP="007E1C76">
      <w:pPr>
        <w:spacing w:after="0" w:line="240" w:lineRule="auto"/>
        <w:rPr>
          <w:sz w:val="24"/>
          <w:szCs w:val="24"/>
        </w:rPr>
      </w:pPr>
      <w:r w:rsidRPr="007948C4">
        <w:rPr>
          <w:sz w:val="24"/>
          <w:szCs w:val="24"/>
        </w:rPr>
        <w:t>U</w:t>
      </w:r>
      <w:r w:rsidRPr="00B61C8D">
        <w:rPr>
          <w:sz w:val="24"/>
          <w:szCs w:val="24"/>
        </w:rPr>
        <w:t xml:space="preserve">se the files in the </w:t>
      </w:r>
      <w:r w:rsidR="00D97FA2">
        <w:rPr>
          <w:sz w:val="24"/>
          <w:szCs w:val="24"/>
        </w:rPr>
        <w:t xml:space="preserve">data files folder called </w:t>
      </w:r>
      <w:r w:rsidRPr="00D97FA2">
        <w:rPr>
          <w:i/>
          <w:iCs/>
          <w:sz w:val="24"/>
          <w:szCs w:val="24"/>
        </w:rPr>
        <w:t>data files/html0</w:t>
      </w:r>
      <w:r w:rsidR="00CF7990">
        <w:rPr>
          <w:i/>
          <w:iCs/>
          <w:sz w:val="24"/>
          <w:szCs w:val="24"/>
        </w:rPr>
        <w:t>9</w:t>
      </w:r>
      <w:r w:rsidRPr="00D97FA2">
        <w:rPr>
          <w:i/>
          <w:iCs/>
          <w:sz w:val="24"/>
          <w:szCs w:val="24"/>
        </w:rPr>
        <w:t>/tutorial</w:t>
      </w:r>
      <w:r w:rsidRPr="00B61C8D">
        <w:rPr>
          <w:sz w:val="24"/>
          <w:szCs w:val="24"/>
        </w:rPr>
        <w:t xml:space="preserve">.  Make a copy of </w:t>
      </w:r>
      <w:r w:rsidR="00362872">
        <w:rPr>
          <w:sz w:val="24"/>
          <w:szCs w:val="24"/>
        </w:rPr>
        <w:t>the</w:t>
      </w:r>
      <w:r w:rsidRPr="00B61C8D">
        <w:rPr>
          <w:sz w:val="24"/>
          <w:szCs w:val="24"/>
        </w:rPr>
        <w:t xml:space="preserve"> tutorial folder so that you have an original copy</w:t>
      </w:r>
      <w:r w:rsidR="00362872">
        <w:rPr>
          <w:sz w:val="24"/>
          <w:szCs w:val="24"/>
        </w:rPr>
        <w:t xml:space="preserve"> to go back to</w:t>
      </w:r>
      <w:r w:rsidRPr="00B61C8D">
        <w:rPr>
          <w:sz w:val="24"/>
          <w:szCs w:val="24"/>
        </w:rPr>
        <w:t xml:space="preserve">, if needed. </w:t>
      </w:r>
      <w:r w:rsidR="0005173D" w:rsidRPr="00B61C8D">
        <w:rPr>
          <w:sz w:val="24"/>
          <w:szCs w:val="24"/>
        </w:rPr>
        <w:t>Complete the steps at the computer using Komodo Edit or other editor of your choice.</w:t>
      </w:r>
      <w:r w:rsidR="007E1C76" w:rsidRPr="007E1C76">
        <w:rPr>
          <w:sz w:val="24"/>
          <w:szCs w:val="24"/>
        </w:rPr>
        <w:t xml:space="preserve"> </w:t>
      </w:r>
      <w:r w:rsidR="007E1C76" w:rsidRPr="00B61C8D">
        <w:rPr>
          <w:sz w:val="24"/>
          <w:szCs w:val="24"/>
        </w:rPr>
        <w:t xml:space="preserve">You will be doing </w:t>
      </w:r>
      <w:r w:rsidR="007E1C76">
        <w:rPr>
          <w:sz w:val="24"/>
          <w:szCs w:val="24"/>
        </w:rPr>
        <w:t xml:space="preserve">ALL of </w:t>
      </w:r>
      <w:r w:rsidR="007E1C76" w:rsidRPr="00B61C8D">
        <w:rPr>
          <w:sz w:val="24"/>
          <w:szCs w:val="24"/>
        </w:rPr>
        <w:t xml:space="preserve">Tutorial </w:t>
      </w:r>
      <w:r w:rsidR="007E1C76">
        <w:rPr>
          <w:sz w:val="24"/>
          <w:szCs w:val="24"/>
        </w:rPr>
        <w:t xml:space="preserve">9. </w:t>
      </w:r>
      <w:r w:rsidR="007E1C76" w:rsidRPr="00B61C8D">
        <w:rPr>
          <w:sz w:val="24"/>
          <w:szCs w:val="24"/>
        </w:rPr>
        <w:t xml:space="preserve">As you read, complete the </w:t>
      </w:r>
      <w:r w:rsidR="007E1C76" w:rsidRPr="00A60C11">
        <w:rPr>
          <w:b/>
          <w:bCs/>
          <w:color w:val="F06A20"/>
          <w:sz w:val="24"/>
          <w:szCs w:val="24"/>
        </w:rPr>
        <w:t>orange</w:t>
      </w:r>
      <w:r w:rsidR="00EC3FE2">
        <w:rPr>
          <w:sz w:val="24"/>
          <w:szCs w:val="24"/>
        </w:rPr>
        <w:t>-</w:t>
      </w:r>
      <w:r w:rsidR="007E1C76" w:rsidRPr="00B61C8D">
        <w:rPr>
          <w:sz w:val="24"/>
          <w:szCs w:val="24"/>
        </w:rPr>
        <w:t>colored step</w:t>
      </w:r>
      <w:r w:rsidR="007E1C76">
        <w:rPr>
          <w:sz w:val="24"/>
          <w:szCs w:val="24"/>
        </w:rPr>
        <w:t xml:space="preserve">s in the </w:t>
      </w:r>
      <w:r w:rsidR="00EC3FE2">
        <w:rPr>
          <w:sz w:val="24"/>
          <w:szCs w:val="24"/>
        </w:rPr>
        <w:t xml:space="preserve">MindTap reader e-text </w:t>
      </w:r>
      <w:r w:rsidR="007E1C76">
        <w:rPr>
          <w:sz w:val="24"/>
          <w:szCs w:val="24"/>
        </w:rPr>
        <w:t xml:space="preserve">and the steps in the </w:t>
      </w:r>
      <w:r w:rsidR="007E1C76" w:rsidRPr="00EC3FE2">
        <w:rPr>
          <w:b/>
          <w:bCs/>
          <w:color w:val="663300"/>
          <w:sz w:val="24"/>
          <w:szCs w:val="24"/>
        </w:rPr>
        <w:t>brown</w:t>
      </w:r>
      <w:r w:rsidR="007E1C76">
        <w:rPr>
          <w:sz w:val="24"/>
          <w:szCs w:val="24"/>
        </w:rPr>
        <w:t xml:space="preserve"> boxes in the physical book</w:t>
      </w:r>
      <w:r w:rsidR="007E1C76" w:rsidRPr="00B61C8D">
        <w:rPr>
          <w:sz w:val="24"/>
          <w:szCs w:val="24"/>
        </w:rPr>
        <w:t xml:space="preserve">. </w:t>
      </w:r>
      <w:r w:rsidR="00EC3FE2">
        <w:rPr>
          <w:sz w:val="24"/>
          <w:szCs w:val="24"/>
        </w:rPr>
        <w:t>For some e-texts, the steps you complete are</w:t>
      </w:r>
      <w:r w:rsidR="00EC3FE2" w:rsidRPr="00EC3FE2">
        <w:rPr>
          <w:b/>
          <w:bCs/>
          <w:sz w:val="24"/>
          <w:szCs w:val="24"/>
        </w:rPr>
        <w:t xml:space="preserve"> black</w:t>
      </w:r>
      <w:r w:rsidR="00EC3FE2">
        <w:rPr>
          <w:sz w:val="24"/>
          <w:szCs w:val="24"/>
        </w:rPr>
        <w:t>-colored steps.</w:t>
      </w:r>
    </w:p>
    <w:p w14:paraId="3AD3026F" w14:textId="77777777" w:rsidR="003D4C52" w:rsidRDefault="003D4C52" w:rsidP="007948C4">
      <w:pPr>
        <w:spacing w:after="0" w:line="240" w:lineRule="auto"/>
        <w:rPr>
          <w:sz w:val="24"/>
          <w:szCs w:val="24"/>
        </w:rPr>
      </w:pPr>
    </w:p>
    <w:p w14:paraId="325B8712" w14:textId="15870DD0" w:rsidR="00F1656E" w:rsidRDefault="007E1C76" w:rsidP="007948C4">
      <w:pPr>
        <w:spacing w:after="0" w:line="240" w:lineRule="auto"/>
        <w:rPr>
          <w:sz w:val="24"/>
          <w:szCs w:val="24"/>
        </w:rPr>
      </w:pPr>
      <w:r w:rsidRPr="007E1C76">
        <w:rPr>
          <w:sz w:val="24"/>
          <w:szCs w:val="24"/>
        </w:rPr>
        <w:t xml:space="preserve">After completing Tutorial </w:t>
      </w:r>
      <w:r>
        <w:rPr>
          <w:sz w:val="24"/>
          <w:szCs w:val="24"/>
        </w:rPr>
        <w:t>9</w:t>
      </w:r>
      <w:r w:rsidRPr="007E1C76">
        <w:rPr>
          <w:sz w:val="24"/>
          <w:szCs w:val="24"/>
        </w:rPr>
        <w:t>, rename its folder called tutorial to </w:t>
      </w:r>
      <w:r w:rsidRPr="007E1C76">
        <w:rPr>
          <w:b/>
          <w:bCs/>
          <w:sz w:val="24"/>
          <w:szCs w:val="24"/>
        </w:rPr>
        <w:t>tut</w:t>
      </w:r>
      <w:r>
        <w:rPr>
          <w:b/>
          <w:bCs/>
          <w:sz w:val="24"/>
          <w:szCs w:val="24"/>
        </w:rPr>
        <w:t>9</w:t>
      </w:r>
      <w:r w:rsidRPr="007E1C76">
        <w:rPr>
          <w:b/>
          <w:bCs/>
          <w:sz w:val="24"/>
          <w:szCs w:val="24"/>
        </w:rPr>
        <w:t>_yourlastname</w:t>
      </w:r>
      <w:r w:rsidRPr="007E1C76">
        <w:rPr>
          <w:sz w:val="24"/>
          <w:szCs w:val="24"/>
        </w:rPr>
        <w:t>. Be sure all original and modified files are in the folder. Zip, and drop it into </w:t>
      </w:r>
      <w:r w:rsidRPr="007E1C76">
        <w:rPr>
          <w:b/>
          <w:bCs/>
          <w:sz w:val="24"/>
          <w:szCs w:val="24"/>
        </w:rPr>
        <w:t xml:space="preserve">HW9 Tutorial </w:t>
      </w:r>
      <w:r>
        <w:rPr>
          <w:b/>
          <w:bCs/>
          <w:sz w:val="24"/>
          <w:szCs w:val="24"/>
        </w:rPr>
        <w:t>9</w:t>
      </w:r>
      <w:r w:rsidRPr="007E1C76">
        <w:rPr>
          <w:b/>
          <w:bCs/>
          <w:sz w:val="24"/>
          <w:szCs w:val="24"/>
        </w:rPr>
        <w:t xml:space="preserve"> Drop Box </w:t>
      </w:r>
      <w:r w:rsidRPr="007E1C76">
        <w:rPr>
          <w:bCs/>
          <w:sz w:val="24"/>
          <w:szCs w:val="24"/>
        </w:rPr>
        <w:t>i</w:t>
      </w:r>
      <w:r w:rsidRPr="007E1C76">
        <w:rPr>
          <w:sz w:val="24"/>
          <w:szCs w:val="24"/>
        </w:rPr>
        <w:t xml:space="preserve">n </w:t>
      </w:r>
      <w:r w:rsidR="00756D9B">
        <w:rPr>
          <w:sz w:val="24"/>
          <w:szCs w:val="24"/>
        </w:rPr>
        <w:t>Brightspace</w:t>
      </w:r>
      <w:r>
        <w:rPr>
          <w:sz w:val="24"/>
          <w:szCs w:val="24"/>
        </w:rPr>
        <w:t>.</w:t>
      </w:r>
      <w:bookmarkEnd w:id="0"/>
    </w:p>
    <w:sectPr w:rsidR="00F1656E" w:rsidSect="004A6578">
      <w:headerReference w:type="default" r:id="rId8"/>
      <w:headerReference w:type="first" r:id="rId9"/>
      <w:pgSz w:w="12240" w:h="15840"/>
      <w:pgMar w:top="1440" w:right="144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E90B" w14:textId="77777777" w:rsidR="003D0990" w:rsidRDefault="003D0990">
      <w:pPr>
        <w:spacing w:after="0" w:line="240" w:lineRule="auto"/>
      </w:pPr>
      <w:r>
        <w:separator/>
      </w:r>
    </w:p>
  </w:endnote>
  <w:endnote w:type="continuationSeparator" w:id="0">
    <w:p w14:paraId="343CB814" w14:textId="77777777" w:rsidR="003D0990" w:rsidRDefault="003D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D865" w14:textId="77777777" w:rsidR="003D0990" w:rsidRDefault="003D0990">
      <w:pPr>
        <w:spacing w:after="0" w:line="240" w:lineRule="auto"/>
      </w:pPr>
      <w:r>
        <w:separator/>
      </w:r>
    </w:p>
  </w:footnote>
  <w:footnote w:type="continuationSeparator" w:id="0">
    <w:p w14:paraId="19868FFC" w14:textId="77777777" w:rsidR="003D0990" w:rsidRDefault="003D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8B70" w14:textId="49A2B724" w:rsidR="007B69D1" w:rsidRDefault="00000000" w:rsidP="005445E1">
    <w:pPr>
      <w:pStyle w:val="Header"/>
      <w:tabs>
        <w:tab w:val="left" w:pos="3600"/>
        <w:tab w:val="right" w:pos="9180"/>
      </w:tabs>
    </w:pPr>
    <w:fldSimple w:instr=" FILENAME \* MERGEFORMAT ">
      <w:r w:rsidR="000403F8">
        <w:rPr>
          <w:noProof/>
        </w:rPr>
        <w:t>Homework 9(tut9)Fa23.docx</w:t>
      </w:r>
    </w:fldSimple>
    <w:r w:rsidR="007B69D1">
      <w:t xml:space="preserve"> </w:t>
    </w:r>
    <w:r w:rsidR="005445E1">
      <w:tab/>
    </w:r>
    <w:r w:rsidR="007B69D1">
      <w:fldChar w:fldCharType="begin"/>
    </w:r>
    <w:r w:rsidR="007B69D1">
      <w:instrText xml:space="preserve"> PAGE   \* MERGEFORMAT </w:instrText>
    </w:r>
    <w:r w:rsidR="007B69D1">
      <w:fldChar w:fldCharType="separate"/>
    </w:r>
    <w:r w:rsidR="007B69D1">
      <w:rPr>
        <w:noProof/>
      </w:rPr>
      <w:t>2</w:t>
    </w:r>
    <w:r w:rsidR="007B69D1">
      <w:fldChar w:fldCharType="end"/>
    </w:r>
    <w:r w:rsidR="007B69D1">
      <w:t xml:space="preserve"> of </w:t>
    </w:r>
    <w:r w:rsidR="00362872">
      <w:t>1</w:t>
    </w:r>
    <w:r w:rsidR="007B69D1">
      <w:tab/>
    </w:r>
    <w:r w:rsidR="005445E1">
      <w:t xml:space="preserve">Activities - JavaScript </w:t>
    </w:r>
    <w:r w:rsidR="007B69D1">
      <w:t xml:space="preserve">Tut </w:t>
    </w:r>
    <w:r w:rsidR="004A6578">
      <w:t>9</w:t>
    </w:r>
    <w:r w:rsidR="005445E1">
      <w:t>, other</w:t>
    </w:r>
    <w:r w:rsidR="007B69D1">
      <w:t xml:space="preserve">, </w:t>
    </w:r>
    <w:r w:rsidR="0023351E">
      <w:t>Dec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0FE2" w14:textId="219935C5" w:rsidR="007B69D1" w:rsidRDefault="007B69D1" w:rsidP="008F63E5">
    <w:pPr>
      <w:pStyle w:val="Header"/>
      <w:tabs>
        <w:tab w:val="decimal" w:pos="4320"/>
        <w:tab w:val="right" w:pos="9180"/>
      </w:tabs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0403F8">
      <w:rPr>
        <w:noProof/>
      </w:rPr>
      <w:t>Homework 9(tut9)Fa23.docx</w:t>
    </w:r>
    <w:r>
      <w:rPr>
        <w:noProof/>
      </w:rPr>
      <w:fldChar w:fldCharType="end"/>
    </w:r>
    <w:r>
      <w:t xml:space="preserve"> </w:t>
    </w:r>
    <w:r>
      <w:tab/>
    </w:r>
    <w:r w:rsidR="00313EF9">
      <w:t>Sp20</w:t>
    </w:r>
    <w: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EE2E2C">
      <w:t>2</w:t>
    </w:r>
    <w:r w:rsidR="00F80CAA">
      <w:tab/>
    </w:r>
    <w:r>
      <w:t xml:space="preserve">Tutorial </w:t>
    </w:r>
    <w:r w:rsidR="00301E02">
      <w:t>9</w:t>
    </w:r>
    <w:r>
      <w:t xml:space="preserve">, </w:t>
    </w:r>
    <w:r w:rsidR="00313EF9">
      <w:t>May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7534C"/>
    <w:multiLevelType w:val="hybridMultilevel"/>
    <w:tmpl w:val="267493B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9B14">
      <w:start w:val="2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9769B"/>
    <w:multiLevelType w:val="hybridMultilevel"/>
    <w:tmpl w:val="C682FAA6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D70D17"/>
    <w:multiLevelType w:val="hybridMultilevel"/>
    <w:tmpl w:val="09BAA9F8"/>
    <w:lvl w:ilvl="0" w:tplc="DA101FAA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953DD"/>
    <w:multiLevelType w:val="hybridMultilevel"/>
    <w:tmpl w:val="B924380A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E5391B"/>
    <w:multiLevelType w:val="hybridMultilevel"/>
    <w:tmpl w:val="AFD8A548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6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E17131D"/>
    <w:multiLevelType w:val="hybridMultilevel"/>
    <w:tmpl w:val="E990DCE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8B6937"/>
    <w:multiLevelType w:val="hybridMultilevel"/>
    <w:tmpl w:val="A56496D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3664448">
    <w:abstractNumId w:val="19"/>
  </w:num>
  <w:num w:numId="2" w16cid:durableId="2058700477">
    <w:abstractNumId w:val="15"/>
  </w:num>
  <w:num w:numId="3" w16cid:durableId="1281062740">
    <w:abstractNumId w:val="15"/>
  </w:num>
  <w:num w:numId="4" w16cid:durableId="945041366">
    <w:abstractNumId w:val="15"/>
  </w:num>
  <w:num w:numId="5" w16cid:durableId="989290940">
    <w:abstractNumId w:val="15"/>
  </w:num>
  <w:num w:numId="6" w16cid:durableId="254436229">
    <w:abstractNumId w:val="15"/>
  </w:num>
  <w:num w:numId="7" w16cid:durableId="479032432">
    <w:abstractNumId w:val="15"/>
  </w:num>
  <w:num w:numId="8" w16cid:durableId="1575117320">
    <w:abstractNumId w:val="15"/>
  </w:num>
  <w:num w:numId="9" w16cid:durableId="1824546396">
    <w:abstractNumId w:val="15"/>
  </w:num>
  <w:num w:numId="10" w16cid:durableId="665670375">
    <w:abstractNumId w:val="15"/>
  </w:num>
  <w:num w:numId="11" w16cid:durableId="1975061736">
    <w:abstractNumId w:val="15"/>
  </w:num>
  <w:num w:numId="12" w16cid:durableId="1968075851">
    <w:abstractNumId w:val="15"/>
  </w:num>
  <w:num w:numId="13" w16cid:durableId="1560359120">
    <w:abstractNumId w:val="21"/>
  </w:num>
  <w:num w:numId="14" w16cid:durableId="1616401117">
    <w:abstractNumId w:val="20"/>
  </w:num>
  <w:num w:numId="15" w16cid:durableId="1899972749">
    <w:abstractNumId w:val="22"/>
  </w:num>
  <w:num w:numId="16" w16cid:durableId="1376277812">
    <w:abstractNumId w:val="16"/>
  </w:num>
  <w:num w:numId="17" w16cid:durableId="1646666448">
    <w:abstractNumId w:val="9"/>
  </w:num>
  <w:num w:numId="18" w16cid:durableId="1437289817">
    <w:abstractNumId w:val="7"/>
  </w:num>
  <w:num w:numId="19" w16cid:durableId="2018803369">
    <w:abstractNumId w:val="6"/>
  </w:num>
  <w:num w:numId="20" w16cid:durableId="159276393">
    <w:abstractNumId w:val="5"/>
  </w:num>
  <w:num w:numId="21" w16cid:durableId="1282809743">
    <w:abstractNumId w:val="4"/>
  </w:num>
  <w:num w:numId="22" w16cid:durableId="1719863897">
    <w:abstractNumId w:val="8"/>
  </w:num>
  <w:num w:numId="23" w16cid:durableId="415174240">
    <w:abstractNumId w:val="3"/>
  </w:num>
  <w:num w:numId="24" w16cid:durableId="1364601312">
    <w:abstractNumId w:val="2"/>
  </w:num>
  <w:num w:numId="25" w16cid:durableId="2139488714">
    <w:abstractNumId w:val="1"/>
  </w:num>
  <w:num w:numId="26" w16cid:durableId="1421638637">
    <w:abstractNumId w:val="0"/>
  </w:num>
  <w:num w:numId="27" w16cid:durableId="398554003">
    <w:abstractNumId w:val="14"/>
  </w:num>
  <w:num w:numId="28" w16cid:durableId="565147387">
    <w:abstractNumId w:val="17"/>
  </w:num>
  <w:num w:numId="29" w16cid:durableId="539981128">
    <w:abstractNumId w:val="13"/>
  </w:num>
  <w:num w:numId="30" w16cid:durableId="531961019">
    <w:abstractNumId w:val="18"/>
  </w:num>
  <w:num w:numId="31" w16cid:durableId="62995025">
    <w:abstractNumId w:val="11"/>
  </w:num>
  <w:num w:numId="32" w16cid:durableId="716508496">
    <w:abstractNumId w:val="12"/>
  </w:num>
  <w:num w:numId="33" w16cid:durableId="1108503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88"/>
    <w:rsid w:val="00006A4B"/>
    <w:rsid w:val="00030D0D"/>
    <w:rsid w:val="000403F8"/>
    <w:rsid w:val="00042C71"/>
    <w:rsid w:val="0005173D"/>
    <w:rsid w:val="00066AAD"/>
    <w:rsid w:val="00070635"/>
    <w:rsid w:val="0008229A"/>
    <w:rsid w:val="00085524"/>
    <w:rsid w:val="000A0D71"/>
    <w:rsid w:val="000A0F9B"/>
    <w:rsid w:val="00123E1E"/>
    <w:rsid w:val="0013591F"/>
    <w:rsid w:val="00161D9F"/>
    <w:rsid w:val="00185519"/>
    <w:rsid w:val="001D174C"/>
    <w:rsid w:val="00216BF8"/>
    <w:rsid w:val="00230D20"/>
    <w:rsid w:val="0023351E"/>
    <w:rsid w:val="0024640E"/>
    <w:rsid w:val="0026092E"/>
    <w:rsid w:val="002670D5"/>
    <w:rsid w:val="002733D1"/>
    <w:rsid w:val="002B274B"/>
    <w:rsid w:val="002C1B16"/>
    <w:rsid w:val="002C7D62"/>
    <w:rsid w:val="002D0A70"/>
    <w:rsid w:val="002E4871"/>
    <w:rsid w:val="00301E02"/>
    <w:rsid w:val="0030211C"/>
    <w:rsid w:val="00311490"/>
    <w:rsid w:val="00311BBD"/>
    <w:rsid w:val="00313EF9"/>
    <w:rsid w:val="0033384C"/>
    <w:rsid w:val="0033685F"/>
    <w:rsid w:val="00350C4C"/>
    <w:rsid w:val="003577D7"/>
    <w:rsid w:val="00362872"/>
    <w:rsid w:val="003B5AC6"/>
    <w:rsid w:val="003D0990"/>
    <w:rsid w:val="003D4C52"/>
    <w:rsid w:val="00402272"/>
    <w:rsid w:val="004140B4"/>
    <w:rsid w:val="004377EF"/>
    <w:rsid w:val="00451F2E"/>
    <w:rsid w:val="00462C9C"/>
    <w:rsid w:val="0047229E"/>
    <w:rsid w:val="004947B3"/>
    <w:rsid w:val="004A6578"/>
    <w:rsid w:val="004D5541"/>
    <w:rsid w:val="004E0292"/>
    <w:rsid w:val="00504F72"/>
    <w:rsid w:val="00507CE9"/>
    <w:rsid w:val="005244C1"/>
    <w:rsid w:val="00525A56"/>
    <w:rsid w:val="00536799"/>
    <w:rsid w:val="00540A02"/>
    <w:rsid w:val="005445E1"/>
    <w:rsid w:val="005513AA"/>
    <w:rsid w:val="00554523"/>
    <w:rsid w:val="005973B7"/>
    <w:rsid w:val="005B1750"/>
    <w:rsid w:val="005F55E4"/>
    <w:rsid w:val="005F5902"/>
    <w:rsid w:val="00601DCB"/>
    <w:rsid w:val="00616D62"/>
    <w:rsid w:val="0062206A"/>
    <w:rsid w:val="00653964"/>
    <w:rsid w:val="00685636"/>
    <w:rsid w:val="006907B8"/>
    <w:rsid w:val="00691B45"/>
    <w:rsid w:val="00694045"/>
    <w:rsid w:val="00694D15"/>
    <w:rsid w:val="006B1066"/>
    <w:rsid w:val="006C3D6C"/>
    <w:rsid w:val="006E136A"/>
    <w:rsid w:val="00756D9B"/>
    <w:rsid w:val="00760AFC"/>
    <w:rsid w:val="00771F16"/>
    <w:rsid w:val="0077286B"/>
    <w:rsid w:val="0078294C"/>
    <w:rsid w:val="00794815"/>
    <w:rsid w:val="007948C4"/>
    <w:rsid w:val="0079786B"/>
    <w:rsid w:val="007B50F4"/>
    <w:rsid w:val="007B69D1"/>
    <w:rsid w:val="007C5D99"/>
    <w:rsid w:val="007E1C76"/>
    <w:rsid w:val="007F2700"/>
    <w:rsid w:val="007F2A2B"/>
    <w:rsid w:val="007F38C0"/>
    <w:rsid w:val="008020D4"/>
    <w:rsid w:val="00834145"/>
    <w:rsid w:val="00845FBF"/>
    <w:rsid w:val="00887966"/>
    <w:rsid w:val="0089544F"/>
    <w:rsid w:val="008B6008"/>
    <w:rsid w:val="008B7C8D"/>
    <w:rsid w:val="008E4AD1"/>
    <w:rsid w:val="008F63E5"/>
    <w:rsid w:val="0095277A"/>
    <w:rsid w:val="00971DEC"/>
    <w:rsid w:val="0097269D"/>
    <w:rsid w:val="009A52FD"/>
    <w:rsid w:val="00A3107F"/>
    <w:rsid w:val="00A407A6"/>
    <w:rsid w:val="00A44D4F"/>
    <w:rsid w:val="00A60C11"/>
    <w:rsid w:val="00A650B8"/>
    <w:rsid w:val="00A746A7"/>
    <w:rsid w:val="00A84FB8"/>
    <w:rsid w:val="00A85572"/>
    <w:rsid w:val="00A86088"/>
    <w:rsid w:val="00A9760C"/>
    <w:rsid w:val="00AA2492"/>
    <w:rsid w:val="00AC0982"/>
    <w:rsid w:val="00AC45CA"/>
    <w:rsid w:val="00AC6307"/>
    <w:rsid w:val="00B06AB0"/>
    <w:rsid w:val="00B31A31"/>
    <w:rsid w:val="00B36668"/>
    <w:rsid w:val="00B448DA"/>
    <w:rsid w:val="00B64B70"/>
    <w:rsid w:val="00B66857"/>
    <w:rsid w:val="00B700DB"/>
    <w:rsid w:val="00B82072"/>
    <w:rsid w:val="00B97A43"/>
    <w:rsid w:val="00BA3B94"/>
    <w:rsid w:val="00BC2B20"/>
    <w:rsid w:val="00BD55B7"/>
    <w:rsid w:val="00BF377A"/>
    <w:rsid w:val="00BF4EDE"/>
    <w:rsid w:val="00C07BE9"/>
    <w:rsid w:val="00C45D19"/>
    <w:rsid w:val="00CA386E"/>
    <w:rsid w:val="00CC7B74"/>
    <w:rsid w:val="00CD0031"/>
    <w:rsid w:val="00CE287F"/>
    <w:rsid w:val="00CF7990"/>
    <w:rsid w:val="00D43BC0"/>
    <w:rsid w:val="00D56FF1"/>
    <w:rsid w:val="00D60506"/>
    <w:rsid w:val="00D728E9"/>
    <w:rsid w:val="00D75732"/>
    <w:rsid w:val="00D7734E"/>
    <w:rsid w:val="00D97FA2"/>
    <w:rsid w:val="00DA51F8"/>
    <w:rsid w:val="00DB7C81"/>
    <w:rsid w:val="00DF42ED"/>
    <w:rsid w:val="00DF49E2"/>
    <w:rsid w:val="00DF55C1"/>
    <w:rsid w:val="00E343E5"/>
    <w:rsid w:val="00E35A7B"/>
    <w:rsid w:val="00E86216"/>
    <w:rsid w:val="00EC3FE2"/>
    <w:rsid w:val="00EE2E2C"/>
    <w:rsid w:val="00EF09C7"/>
    <w:rsid w:val="00EF73AD"/>
    <w:rsid w:val="00F07726"/>
    <w:rsid w:val="00F1656E"/>
    <w:rsid w:val="00F53A40"/>
    <w:rsid w:val="00F62C40"/>
    <w:rsid w:val="00F72769"/>
    <w:rsid w:val="00F80CAA"/>
    <w:rsid w:val="00F9577D"/>
    <w:rsid w:val="00FA56B9"/>
    <w:rsid w:val="00FB2A94"/>
    <w:rsid w:val="00FC7288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CD4DE"/>
  <w15:chartTrackingRefBased/>
  <w15:docId w15:val="{306B6E68-8206-445D-AD19-97E2A6EF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40A02"/>
    <w:pPr>
      <w:spacing w:after="0" w:line="240" w:lineRule="auto"/>
      <w:ind w:firstLine="720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0A02"/>
    <w:rPr>
      <w:rFonts w:ascii="Times New Roman" w:hAnsi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styleId="Strong">
    <w:name w:val="Strong"/>
    <w:basedOn w:val="DefaultParagraphFont"/>
    <w:uiPriority w:val="22"/>
    <w:qFormat/>
    <w:rsid w:val="00A86088"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sid w:val="00540A02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3BC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7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81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64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28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93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31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03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76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B5340BC-DC43-4B0D-A8F3-2712E3BB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218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Perel, Linda</cp:lastModifiedBy>
  <cp:revision>55</cp:revision>
  <cp:lastPrinted>2023-12-01T11:56:00Z</cp:lastPrinted>
  <dcterms:created xsi:type="dcterms:W3CDTF">2019-12-11T10:55:00Z</dcterms:created>
  <dcterms:modified xsi:type="dcterms:W3CDTF">2023-12-01T11:56:00Z</dcterms:modified>
</cp:coreProperties>
</file>